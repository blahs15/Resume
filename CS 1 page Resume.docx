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ACBF4" w14:textId="77777777" w:rsidR="00071FDA" w:rsidRPr="0022578B" w:rsidRDefault="00071FDA" w:rsidP="008E4B2F">
      <w:pPr>
        <w:pStyle w:val="Name"/>
        <w:sectPr w:rsidR="00071FDA" w:rsidRPr="0022578B">
          <w:footerReference w:type="default" r:id="rId7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Russell Miller</w:t>
      </w:r>
    </w:p>
    <w:p w14:paraId="6841E5CB" w14:textId="0D90A083" w:rsidR="006B2142" w:rsidRPr="001A77E2" w:rsidRDefault="001A77E2" w:rsidP="001A77E2">
      <w:pPr>
        <w:jc w:val="both"/>
        <w:rPr>
          <w:rFonts w:eastAsia="Times New Roman"/>
          <w:color w:val="auto"/>
          <w:sz w:val="13"/>
          <w:szCs w:val="13"/>
          <w:lang w:eastAsia="en-US"/>
        </w:rPr>
        <w:sectPr w:rsidR="006B2142" w:rsidRPr="001A77E2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proofErr w:type="spellStart"/>
      <w:r>
        <w:lastRenderedPageBreak/>
        <w:t>Davis,CA</w:t>
      </w:r>
      <w:proofErr w:type="spellEnd"/>
      <w:r>
        <w:t xml:space="preserve"> </w:t>
      </w:r>
      <w:r w:rsidR="005E4DB5">
        <w:t xml:space="preserve">(310)-703-4125 </w:t>
      </w:r>
      <w:r w:rsidR="005E4DB5" w:rsidRPr="005E4DB5">
        <w:t>rusmiller@ucdavis.edu</w:t>
      </w:r>
      <w:r w:rsidR="005E4DB5">
        <w:t xml:space="preserve"> github.com/blahs </w:t>
      </w:r>
      <w:r w:rsidR="006B2142" w:rsidRPr="00F87E99">
        <w:t>linkedin</w:t>
      </w:r>
      <w:r w:rsidR="006B2142" w:rsidRPr="00F87E99">
        <w:rPr>
          <w:rFonts w:eastAsia="Times New Roman"/>
          <w:color w:val="auto"/>
          <w:lang w:eastAsia="en-US"/>
        </w:rPr>
        <w:t>.com/in/rlmiller15</w:t>
      </w:r>
      <w:r>
        <w:rPr>
          <w:rFonts w:eastAsia="Times New Roman"/>
          <w:color w:val="auto"/>
          <w:lang w:eastAsia="en-US"/>
        </w:rPr>
        <w:br/>
      </w:r>
    </w:p>
    <w:p w14:paraId="2D7FF59E" w14:textId="77777777" w:rsidR="00E03561" w:rsidRPr="0022578B" w:rsidRDefault="00E03561" w:rsidP="00E03561">
      <w:pPr>
        <w:pStyle w:val="Heading1"/>
      </w:pPr>
      <w:r w:rsidRPr="0022578B">
        <w:lastRenderedPageBreak/>
        <w:t>Work Experience</w:t>
      </w:r>
    </w:p>
    <w:p w14:paraId="20FE870A" w14:textId="093DE429" w:rsidR="00E03561" w:rsidRPr="008E4B2F" w:rsidRDefault="00E03561" w:rsidP="00E03561">
      <w:pPr>
        <w:rPr>
          <w:sz w:val="16"/>
          <w:szCs w:val="16"/>
        </w:rPr>
      </w:pPr>
      <w:r w:rsidRPr="0022578B">
        <w:t>’15-</w:t>
      </w:r>
      <w:r w:rsidRPr="0022578B">
        <w:tab/>
      </w:r>
      <w:r w:rsidRPr="004B2C6F">
        <w:rPr>
          <w:b/>
        </w:rPr>
        <w:t>Bioinformatics Intern</w:t>
      </w:r>
      <w:r w:rsidRPr="0022578B">
        <w:t xml:space="preserve"> at UC Davis, Veterinary Genetics Lab, Mammalia</w:t>
      </w:r>
      <w:r w:rsidR="005D1501">
        <w:t>n Ecology and Conservation Unit</w:t>
      </w:r>
    </w:p>
    <w:p w14:paraId="5F8F5FE6" w14:textId="77777777" w:rsidR="00E03561" w:rsidRPr="008E4B2F" w:rsidRDefault="00E03561" w:rsidP="00E03561">
      <w:pPr>
        <w:pStyle w:val="NoteLevel2"/>
      </w:pPr>
      <w:r w:rsidRPr="008E4B2F">
        <w:t>Rewrote old BASH scripts/pipelines, increasing efficiency by up to 200%</w:t>
      </w:r>
    </w:p>
    <w:p w14:paraId="1A5EEF85" w14:textId="77777777" w:rsidR="00E03561" w:rsidRPr="008E4B2F" w:rsidRDefault="00E03561" w:rsidP="00E03561">
      <w:pPr>
        <w:pStyle w:val="NoteLevel2"/>
      </w:pPr>
      <w:r w:rsidRPr="008E4B2F">
        <w:t>Helped complete new scripts, converting and analyzing genomic data</w:t>
      </w:r>
    </w:p>
    <w:p w14:paraId="65A1D8D1" w14:textId="77777777" w:rsidR="004D254B" w:rsidRPr="0022578B" w:rsidRDefault="004D254B" w:rsidP="004D254B">
      <w:pPr>
        <w:pStyle w:val="Heading1"/>
      </w:pPr>
      <w:r w:rsidRPr="0022578B">
        <w:t>Projects</w:t>
      </w:r>
    </w:p>
    <w:p w14:paraId="0D07C975" w14:textId="77777777" w:rsidR="004D254B" w:rsidRPr="008E4B2F" w:rsidRDefault="004D254B" w:rsidP="004D254B">
      <w:r w:rsidRPr="008E4B2F">
        <w:t>’15</w:t>
      </w:r>
      <w:r w:rsidRPr="008E4B2F">
        <w:tab/>
      </w:r>
      <w:proofErr w:type="spellStart"/>
      <w:r w:rsidRPr="008E4B2F">
        <w:t>DarkMaze</w:t>
      </w:r>
      <w:proofErr w:type="spellEnd"/>
      <w:r w:rsidRPr="008E4B2F">
        <w:t xml:space="preserve"> – C++</w:t>
      </w:r>
    </w:p>
    <w:p w14:paraId="7EC846D2" w14:textId="77777777" w:rsidR="004D254B" w:rsidRPr="008E4B2F" w:rsidRDefault="004D254B" w:rsidP="004D254B">
      <w:pPr>
        <w:pStyle w:val="NoteLevel2"/>
      </w:pPr>
      <w:r w:rsidRPr="008E4B2F">
        <w:t>Creates a randomly generated 2D maze</w:t>
      </w:r>
    </w:p>
    <w:p w14:paraId="6451E4C4" w14:textId="77777777" w:rsidR="004D254B" w:rsidRPr="008E4B2F" w:rsidRDefault="004D254B" w:rsidP="004D254B">
      <w:pPr>
        <w:pStyle w:val="NoteLevel2"/>
      </w:pPr>
      <w:r w:rsidRPr="008E4B2F">
        <w:t>Competition to write a solver in C++ using the program’s movement interface functions</w:t>
      </w:r>
    </w:p>
    <w:p w14:paraId="34C2246C" w14:textId="77777777" w:rsidR="004D254B" w:rsidRPr="008E4B2F" w:rsidRDefault="004D254B" w:rsidP="004D254B">
      <w:pPr>
        <w:rPr>
          <w:sz w:val="16"/>
          <w:szCs w:val="16"/>
        </w:rPr>
      </w:pPr>
      <w:r w:rsidRPr="0022578B">
        <w:t>’14</w:t>
      </w:r>
      <w:r w:rsidRPr="0022578B">
        <w:tab/>
        <w:t>Minesweeper – C++</w:t>
      </w:r>
    </w:p>
    <w:p w14:paraId="16FC0852" w14:textId="77777777" w:rsidR="004D254B" w:rsidRPr="008E4B2F" w:rsidRDefault="004D254B" w:rsidP="004D254B">
      <w:pPr>
        <w:pStyle w:val="NoteLevel2"/>
      </w:pPr>
      <w:r w:rsidRPr="008E4B2F">
        <w:t>Creates a randomly generated puzzle</w:t>
      </w:r>
    </w:p>
    <w:p w14:paraId="5DD7F765" w14:textId="77777777" w:rsidR="004D254B" w:rsidRPr="008E4B2F" w:rsidRDefault="004D254B" w:rsidP="004D254B">
      <w:pPr>
        <w:pStyle w:val="NoteLevel2"/>
      </w:pPr>
      <w:r w:rsidRPr="008E4B2F">
        <w:t>Competition to program a solver in C++ using functions that mimic the usual mouse interface</w:t>
      </w:r>
    </w:p>
    <w:p w14:paraId="413AD414" w14:textId="77777777" w:rsidR="004D254B" w:rsidRPr="008E4B2F" w:rsidRDefault="004D254B" w:rsidP="004D254B">
      <w:pPr>
        <w:rPr>
          <w:sz w:val="16"/>
          <w:szCs w:val="16"/>
        </w:rPr>
      </w:pPr>
      <w:r w:rsidRPr="0022578B">
        <w:t>’14</w:t>
      </w:r>
      <w:r w:rsidRPr="0022578B">
        <w:tab/>
      </w:r>
      <w:proofErr w:type="spellStart"/>
      <w:r w:rsidRPr="0022578B">
        <w:t>Nonogram</w:t>
      </w:r>
      <w:proofErr w:type="spellEnd"/>
      <w:r w:rsidRPr="0022578B">
        <w:t xml:space="preserve"> – C++</w:t>
      </w:r>
    </w:p>
    <w:p w14:paraId="08E6DCCF" w14:textId="77777777" w:rsidR="004D254B" w:rsidRPr="008E4B2F" w:rsidRDefault="004D254B" w:rsidP="004D254B">
      <w:pPr>
        <w:pStyle w:val="NoteLevel2"/>
      </w:pPr>
      <w:r w:rsidRPr="008E4B2F">
        <w:t xml:space="preserve">Created a </w:t>
      </w:r>
      <w:proofErr w:type="spellStart"/>
      <w:r w:rsidRPr="008E4B2F">
        <w:t>nonogram</w:t>
      </w:r>
      <w:proofErr w:type="spellEnd"/>
      <w:r w:rsidRPr="008E4B2F">
        <w:t xml:space="preserve"> puzzle generator, simple solver, and solution checker</w:t>
      </w:r>
    </w:p>
    <w:p w14:paraId="1BB1A700" w14:textId="77777777" w:rsidR="004D254B" w:rsidRPr="008E4B2F" w:rsidRDefault="004D254B" w:rsidP="004D254B">
      <w:pPr>
        <w:pStyle w:val="NoteLevel2"/>
      </w:pPr>
      <w:r w:rsidRPr="008E4B2F">
        <w:t>Input &amp; output are text files, allowing solver implementation in any language</w:t>
      </w:r>
    </w:p>
    <w:p w14:paraId="09606E84" w14:textId="77777777" w:rsidR="004D254B" w:rsidRPr="008E4B2F" w:rsidRDefault="004D254B" w:rsidP="004D254B">
      <w:pPr>
        <w:rPr>
          <w:sz w:val="16"/>
          <w:szCs w:val="16"/>
        </w:rPr>
      </w:pPr>
      <w:r w:rsidRPr="0022578B">
        <w:t>’11-12</w:t>
      </w:r>
      <w:r w:rsidRPr="0022578B">
        <w:tab/>
      </w:r>
      <w:proofErr w:type="spellStart"/>
      <w:r w:rsidRPr="0022578B">
        <w:t>DungeonAdventure</w:t>
      </w:r>
      <w:proofErr w:type="spellEnd"/>
      <w:r w:rsidRPr="0022578B">
        <w:t xml:space="preserve"> – Java</w:t>
      </w:r>
    </w:p>
    <w:p w14:paraId="537C6451" w14:textId="77777777" w:rsidR="004D254B" w:rsidRPr="008E4B2F" w:rsidRDefault="004D254B" w:rsidP="004D254B">
      <w:pPr>
        <w:pStyle w:val="NoteLevel2"/>
      </w:pPr>
      <w:r w:rsidRPr="008E4B2F">
        <w:t>2D grid based game w/ heroes, monsters, and equipment</w:t>
      </w:r>
    </w:p>
    <w:p w14:paraId="66215143" w14:textId="77777777" w:rsidR="004D254B" w:rsidRPr="008E4B2F" w:rsidRDefault="004D254B" w:rsidP="004D254B">
      <w:pPr>
        <w:pStyle w:val="NoteLevel2"/>
      </w:pPr>
      <w:r w:rsidRPr="008E4B2F">
        <w:t>First large object oriented program, used graphics and user interfaces, like buttons, listeners, and windows</w:t>
      </w:r>
    </w:p>
    <w:p w14:paraId="27376F60" w14:textId="77777777" w:rsidR="004D254B" w:rsidRPr="008E4B2F" w:rsidRDefault="004D254B" w:rsidP="004D254B">
      <w:pPr>
        <w:rPr>
          <w:sz w:val="16"/>
          <w:szCs w:val="16"/>
        </w:rPr>
      </w:pPr>
      <w:r w:rsidRPr="0022578B">
        <w:t>‘12</w:t>
      </w:r>
      <w:r w:rsidRPr="0022578B">
        <w:tab/>
        <w:t>Tetris – Java</w:t>
      </w:r>
    </w:p>
    <w:p w14:paraId="14B88F44" w14:textId="77777777" w:rsidR="004D254B" w:rsidRPr="008E4B2F" w:rsidRDefault="004D254B" w:rsidP="004D254B">
      <w:pPr>
        <w:pStyle w:val="NoteLevel2"/>
      </w:pPr>
      <w:r w:rsidRPr="008E4B2F">
        <w:t>Implemented showing next pieces, storing pieces, score, and bomb and oil special pieces</w:t>
      </w:r>
    </w:p>
    <w:p w14:paraId="075CF1EF" w14:textId="77777777" w:rsidR="004D254B" w:rsidRPr="008E4B2F" w:rsidRDefault="004D254B" w:rsidP="004D254B">
      <w:pPr>
        <w:pStyle w:val="NoteLevel2"/>
      </w:pPr>
      <w:r w:rsidRPr="008E4B2F">
        <w:t xml:space="preserve">Used </w:t>
      </w:r>
      <w:r>
        <w:t>object oriented programming and APCS case study library</w:t>
      </w:r>
      <w:r w:rsidRPr="008E4B2F">
        <w:t xml:space="preserve"> </w:t>
      </w:r>
      <w:proofErr w:type="spellStart"/>
      <w:r w:rsidRPr="008E4B2F">
        <w:rPr>
          <w:i/>
        </w:rPr>
        <w:t>Gridworld</w:t>
      </w:r>
      <w:proofErr w:type="spellEnd"/>
    </w:p>
    <w:p w14:paraId="67535BA6" w14:textId="77777777" w:rsidR="00BD5945" w:rsidRPr="0022578B" w:rsidRDefault="003F0706" w:rsidP="008E4B2F">
      <w:pPr>
        <w:pStyle w:val="Heading1"/>
      </w:pPr>
      <w:r w:rsidRPr="0022578B">
        <w:t>Education</w:t>
      </w:r>
    </w:p>
    <w:p w14:paraId="03EFECF7" w14:textId="1E527563" w:rsidR="00DF4594" w:rsidRPr="0022578B" w:rsidRDefault="00EA50DB" w:rsidP="008E4B2F">
      <w:r w:rsidRPr="0022578B">
        <w:t>‘</w:t>
      </w:r>
      <w:r w:rsidR="00610B56" w:rsidRPr="0022578B">
        <w:t>12-</w:t>
      </w:r>
      <w:r w:rsidR="00610B56" w:rsidRPr="0022578B">
        <w:tab/>
      </w:r>
      <w:r w:rsidR="00DF4594" w:rsidRPr="0022578B">
        <w:t>University of California Davis</w:t>
      </w:r>
      <w:r w:rsidR="00B66A6B" w:rsidRPr="0022578B">
        <w:t xml:space="preserve"> (expected graduation Spring 2017)</w:t>
      </w:r>
    </w:p>
    <w:p w14:paraId="202DDC2C" w14:textId="61D73FC4" w:rsidR="00B66A6B" w:rsidRPr="0022578B" w:rsidRDefault="00B66A6B" w:rsidP="008E4B2F">
      <w:pPr>
        <w:pStyle w:val="NoteLevel2"/>
      </w:pPr>
      <w:r w:rsidRPr="0022578B">
        <w:t>Computer Science and Animal Biology double major</w:t>
      </w:r>
    </w:p>
    <w:p w14:paraId="67946CE7" w14:textId="07C06CD1" w:rsidR="00A46696" w:rsidRPr="0022578B" w:rsidRDefault="00A46696" w:rsidP="008E4B2F">
      <w:pPr>
        <w:pStyle w:val="NoteLevel2"/>
      </w:pPr>
      <w:r w:rsidRPr="0022578B">
        <w:t>GPA: 3.5</w:t>
      </w:r>
      <w:r w:rsidRPr="0022578B">
        <w:tab/>
        <w:t>CS major GPA: 3.9</w:t>
      </w:r>
    </w:p>
    <w:p w14:paraId="358F4CE8" w14:textId="07057FCE" w:rsidR="00300F76" w:rsidRPr="0022578B" w:rsidRDefault="00EA50DB" w:rsidP="008E4B2F">
      <w:r w:rsidRPr="0022578B">
        <w:t>‘</w:t>
      </w:r>
      <w:r w:rsidR="00610B56" w:rsidRPr="0022578B">
        <w:t xml:space="preserve">08-12 </w:t>
      </w:r>
      <w:r w:rsidR="00B66A6B" w:rsidRPr="0022578B">
        <w:tab/>
      </w:r>
      <w:r w:rsidR="00DF4594" w:rsidRPr="0022578B">
        <w:t>Loyola High School</w:t>
      </w:r>
      <w:r w:rsidR="00B33160">
        <w:t xml:space="preserve"> in Los Angeles</w:t>
      </w:r>
    </w:p>
    <w:p w14:paraId="7CC87820" w14:textId="00E0BEEB" w:rsidR="00A46696" w:rsidRPr="0022578B" w:rsidRDefault="001B5F7E" w:rsidP="00ED628A">
      <w:pPr>
        <w:pStyle w:val="Heading2"/>
        <w:sectPr w:rsidR="00A46696" w:rsidRPr="0022578B" w:rsidSect="00C938FB">
          <w:footerReference w:type="default" r:id="rId8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Relevant Coursework</w:t>
      </w:r>
    </w:p>
    <w:p w14:paraId="730D912F" w14:textId="417C2F26" w:rsidR="00956A2D" w:rsidRPr="008E4B2F" w:rsidRDefault="00A46696" w:rsidP="008E4B2F">
      <w:pPr>
        <w:pStyle w:val="ColumnedList"/>
      </w:pPr>
      <w:r w:rsidRPr="008E4B2F">
        <w:lastRenderedPageBreak/>
        <w:t>Data Structures</w:t>
      </w:r>
    </w:p>
    <w:p w14:paraId="6CFDD23E" w14:textId="4CFFABA4" w:rsidR="00BD5945" w:rsidRPr="0022578B" w:rsidRDefault="00956A2D" w:rsidP="008E4B2F">
      <w:pPr>
        <w:pStyle w:val="ColumnedList"/>
      </w:pPr>
      <w:r w:rsidRPr="0022578B">
        <w:t>Algorithm Design/Analysis</w:t>
      </w:r>
    </w:p>
    <w:p w14:paraId="4AD24189" w14:textId="6817C5D6" w:rsidR="00EA50DB" w:rsidRPr="0022578B" w:rsidRDefault="00A46696" w:rsidP="008E4B2F">
      <w:pPr>
        <w:pStyle w:val="ColumnedList"/>
      </w:pPr>
      <w:r w:rsidRPr="0022578B">
        <w:t>Software Engineering</w:t>
      </w:r>
    </w:p>
    <w:p w14:paraId="6F1C8FDC" w14:textId="3FC1060B" w:rsidR="00A46696" w:rsidRPr="0022578B" w:rsidRDefault="00A46696" w:rsidP="008E4B2F">
      <w:pPr>
        <w:pStyle w:val="ColumnedList"/>
      </w:pPr>
      <w:r w:rsidRPr="0022578B">
        <w:t>Database Systems</w:t>
      </w:r>
    </w:p>
    <w:p w14:paraId="4DC2A858" w14:textId="6B11B82C" w:rsidR="00A46696" w:rsidRPr="0022578B" w:rsidRDefault="00A46696" w:rsidP="008E4B2F">
      <w:pPr>
        <w:pStyle w:val="ColumnedList"/>
      </w:pPr>
      <w:r w:rsidRPr="0022578B">
        <w:lastRenderedPageBreak/>
        <w:t>Operating Systems</w:t>
      </w:r>
    </w:p>
    <w:p w14:paraId="209F02C7" w14:textId="0F3A4E15" w:rsidR="00EA50DB" w:rsidRPr="0022578B" w:rsidRDefault="00EA50DB" w:rsidP="008E4B2F">
      <w:pPr>
        <w:pStyle w:val="ColumnedList"/>
      </w:pPr>
      <w:r w:rsidRPr="0022578B">
        <w:t>Bioinformatics</w:t>
      </w:r>
    </w:p>
    <w:p w14:paraId="0EFB6E88" w14:textId="4C8FCAA1" w:rsidR="00EA50DB" w:rsidRPr="0022578B" w:rsidRDefault="00EA50DB" w:rsidP="008E4B2F">
      <w:pPr>
        <w:pStyle w:val="ColumnedList"/>
      </w:pPr>
      <w:r w:rsidRPr="0022578B">
        <w:t>Stat An</w:t>
      </w:r>
      <w:r w:rsidR="002B1727" w:rsidRPr="0022578B">
        <w:t>a</w:t>
      </w:r>
      <w:r w:rsidRPr="0022578B">
        <w:t>ly</w:t>
      </w:r>
      <w:r w:rsidR="002B1727" w:rsidRPr="0022578B">
        <w:t>si</w:t>
      </w:r>
      <w:r w:rsidRPr="0022578B">
        <w:t>s Thru Comp</w:t>
      </w:r>
    </w:p>
    <w:p w14:paraId="14E9F2FE" w14:textId="6E1BAECC" w:rsidR="00EA50DB" w:rsidRPr="0022578B" w:rsidRDefault="00EA50DB" w:rsidP="008E4B2F">
      <w:pPr>
        <w:pStyle w:val="ColumnedList"/>
      </w:pPr>
      <w:r w:rsidRPr="0022578B">
        <w:t>Genetics</w:t>
      </w:r>
    </w:p>
    <w:p w14:paraId="370DAE9D" w14:textId="1CA12F9E" w:rsidR="00EA50DB" w:rsidRPr="0022578B" w:rsidRDefault="00EA50DB" w:rsidP="008E4B2F">
      <w:pPr>
        <w:pStyle w:val="ColumnedList"/>
      </w:pPr>
      <w:r w:rsidRPr="0022578B">
        <w:lastRenderedPageBreak/>
        <w:t>Systemic Physiology</w:t>
      </w:r>
    </w:p>
    <w:p w14:paraId="35C637DE" w14:textId="1003065C" w:rsidR="00A46696" w:rsidRPr="0022578B" w:rsidRDefault="00F94AED" w:rsidP="008E4B2F">
      <w:pPr>
        <w:pStyle w:val="ColumnedList"/>
        <w:sectPr w:rsidR="00A46696" w:rsidRPr="0022578B" w:rsidSect="00EA50DB">
          <w:type w:val="continuous"/>
          <w:pgSz w:w="12240" w:h="15840"/>
          <w:pgMar w:top="1152" w:right="1123" w:bottom="1195" w:left="1123" w:header="432" w:footer="720" w:gutter="0"/>
          <w:cols w:num="3" w:space="720"/>
          <w:titlePg/>
          <w:docGrid w:linePitch="360"/>
        </w:sectPr>
      </w:pPr>
      <w:r w:rsidRPr="0022578B">
        <w:t>Intro to Evolution</w:t>
      </w:r>
    </w:p>
    <w:p w14:paraId="1C74993E" w14:textId="77777777" w:rsidR="00442302" w:rsidRPr="0022578B" w:rsidRDefault="00442302" w:rsidP="00442302">
      <w:pPr>
        <w:pStyle w:val="Heading1"/>
      </w:pPr>
      <w:r w:rsidRPr="0022578B">
        <w:lastRenderedPageBreak/>
        <w:t>Skills</w:t>
      </w:r>
      <w:bookmarkStart w:id="0" w:name="_GoBack"/>
      <w:bookmarkEnd w:id="0"/>
    </w:p>
    <w:p w14:paraId="40279F83" w14:textId="77777777" w:rsidR="00442302" w:rsidRPr="0022578B" w:rsidRDefault="00442302" w:rsidP="00442302">
      <w:pPr>
        <w:pStyle w:val="Heading2"/>
      </w:pPr>
      <w:r w:rsidRPr="0022578B">
        <w:t>Languages</w:t>
      </w:r>
    </w:p>
    <w:p w14:paraId="4B1F4313" w14:textId="77777777" w:rsidR="00442302" w:rsidRPr="0022578B" w:rsidRDefault="00442302" w:rsidP="00442302">
      <w:pPr>
        <w:pStyle w:val="NoteLevel2"/>
      </w:pPr>
      <w:r w:rsidRPr="0022578B">
        <w:t xml:space="preserve">Experienced with: C++, C, Java, </w:t>
      </w:r>
      <w:proofErr w:type="spellStart"/>
      <w:r w:rsidRPr="0022578B">
        <w:t>Git</w:t>
      </w:r>
      <w:proofErr w:type="spellEnd"/>
      <w:r w:rsidRPr="0022578B">
        <w:t>, BASH, UNIX</w:t>
      </w:r>
    </w:p>
    <w:p w14:paraId="095D0B9E" w14:textId="77777777" w:rsidR="00442302" w:rsidRPr="0022578B" w:rsidRDefault="00442302" w:rsidP="00442302">
      <w:pPr>
        <w:pStyle w:val="NoteLevel2"/>
      </w:pPr>
      <w:r w:rsidRPr="0022578B">
        <w:t xml:space="preserve">Briefly worked with: Swift, </w:t>
      </w:r>
      <w:proofErr w:type="spellStart"/>
      <w:r w:rsidRPr="0022578B">
        <w:t>Obj</w:t>
      </w:r>
      <w:proofErr w:type="spellEnd"/>
      <w:r w:rsidRPr="0022578B">
        <w:t>-C, Perl, SQL</w:t>
      </w:r>
      <w:r>
        <w:t xml:space="preserve">, </w:t>
      </w:r>
      <w:proofErr w:type="spellStart"/>
      <w:r>
        <w:t>MatLab</w:t>
      </w:r>
      <w:proofErr w:type="spellEnd"/>
      <w:r w:rsidRPr="0022578B">
        <w:t>, R</w:t>
      </w:r>
    </w:p>
    <w:p w14:paraId="51936C76" w14:textId="77777777" w:rsidR="00442302" w:rsidRPr="0022578B" w:rsidRDefault="00442302" w:rsidP="00442302">
      <w:pPr>
        <w:pStyle w:val="NoteLevel2"/>
      </w:pPr>
      <w:r w:rsidRPr="0022578B">
        <w:t>Foreign: Japanese</w:t>
      </w:r>
      <w:r>
        <w:t xml:space="preserve"> (somewhat)</w:t>
      </w:r>
    </w:p>
    <w:p w14:paraId="073CC433" w14:textId="77777777" w:rsidR="006A31CA" w:rsidRPr="0022578B" w:rsidRDefault="006A31CA" w:rsidP="008E4B2F">
      <w:pPr>
        <w:pStyle w:val="Heading1"/>
      </w:pPr>
      <w:r w:rsidRPr="0022578B">
        <w:t>Other Experience</w:t>
      </w:r>
    </w:p>
    <w:p w14:paraId="7760E875" w14:textId="45AEBA5E" w:rsidR="002B1727" w:rsidRPr="008E4B2F" w:rsidRDefault="002B1727" w:rsidP="008E4B2F">
      <w:r w:rsidRPr="0022578B">
        <w:t>’14-15</w:t>
      </w:r>
      <w:r w:rsidRPr="0022578B">
        <w:tab/>
      </w:r>
      <w:r w:rsidR="008D2516">
        <w:t xml:space="preserve">Davis Computer Science </w:t>
      </w:r>
      <w:r w:rsidRPr="0022578B">
        <w:t>Club Officer – Pragmatic Programming Committee Chair</w:t>
      </w:r>
    </w:p>
    <w:p w14:paraId="7771D13F" w14:textId="4CB7C7E3" w:rsidR="002B1727" w:rsidRPr="008E4B2F" w:rsidRDefault="002B1727" w:rsidP="008D2516">
      <w:pPr>
        <w:pStyle w:val="NoteLevel2"/>
        <w:rPr>
          <w:sz w:val="14"/>
        </w:rPr>
      </w:pPr>
      <w:r w:rsidRPr="008E4B2F">
        <w:t>Led Tutorials</w:t>
      </w:r>
      <w:r w:rsidR="008D2516">
        <w:t xml:space="preserve"> in GDB debugging and </w:t>
      </w:r>
      <w:proofErr w:type="spellStart"/>
      <w:r w:rsidR="008D2516">
        <w:t>Git</w:t>
      </w:r>
      <w:proofErr w:type="spellEnd"/>
      <w:r w:rsidR="008D2516">
        <w:t xml:space="preserve"> – 4 workshops, total ~100 people</w:t>
      </w:r>
    </w:p>
    <w:p w14:paraId="2F6D1982" w14:textId="2DBB6BB1" w:rsidR="00A565AF" w:rsidRPr="008E4B2F" w:rsidRDefault="00A565AF" w:rsidP="008E4B2F">
      <w:pPr>
        <w:pStyle w:val="NoteLevel2"/>
      </w:pPr>
      <w:r w:rsidRPr="008E4B2F">
        <w:t>Led Competitions</w:t>
      </w:r>
    </w:p>
    <w:p w14:paraId="077850AB" w14:textId="671DBF8B" w:rsidR="00A565AF" w:rsidRPr="008E4B2F" w:rsidRDefault="00A565AF" w:rsidP="008E4B2F">
      <w:pPr>
        <w:pStyle w:val="NoteLevel3"/>
      </w:pPr>
      <w:r w:rsidRPr="008E4B2F">
        <w:t>Minesweeper – create program to solve as much as possible of puzzle</w:t>
      </w:r>
    </w:p>
    <w:p w14:paraId="3EDE0976" w14:textId="319651CE" w:rsidR="00A565AF" w:rsidRPr="008E4B2F" w:rsidRDefault="00A565AF" w:rsidP="008E4B2F">
      <w:pPr>
        <w:pStyle w:val="NoteLevel3"/>
      </w:pPr>
      <w:proofErr w:type="spellStart"/>
      <w:r w:rsidRPr="008E4B2F">
        <w:t>DarkMaze</w:t>
      </w:r>
      <w:proofErr w:type="spellEnd"/>
      <w:r w:rsidRPr="008E4B2F">
        <w:t xml:space="preserve"> – create program to navigate a 2D maze</w:t>
      </w:r>
    </w:p>
    <w:p w14:paraId="6277C0E4" w14:textId="443B7F60" w:rsidR="00A565AF" w:rsidRPr="0022578B" w:rsidRDefault="00A565AF" w:rsidP="008E4B2F">
      <w:r w:rsidRPr="0022578B">
        <w:t>’13-15</w:t>
      </w:r>
      <w:r w:rsidRPr="0022578B">
        <w:tab/>
      </w:r>
      <w:r w:rsidR="008D2516">
        <w:t xml:space="preserve">CS Club </w:t>
      </w:r>
      <w:r w:rsidRPr="0022578B">
        <w:t>Tutor</w:t>
      </w:r>
    </w:p>
    <w:p w14:paraId="3AD26DCD" w14:textId="338171BD" w:rsidR="00AD114C" w:rsidRPr="0022578B" w:rsidRDefault="00A565AF" w:rsidP="008D2516">
      <w:pPr>
        <w:pStyle w:val="NoteLevel2"/>
      </w:pPr>
      <w:r w:rsidRPr="0022578B">
        <w:t>Tutored</w:t>
      </w:r>
      <w:r w:rsidR="00741BB4">
        <w:t xml:space="preserve"> and </w:t>
      </w:r>
      <w:r w:rsidR="008D2516">
        <w:t>helped lead</w:t>
      </w:r>
      <w:r w:rsidR="00741BB4">
        <w:t xml:space="preserve"> review sessions</w:t>
      </w:r>
      <w:r w:rsidRPr="0022578B">
        <w:t xml:space="preserve"> for </w:t>
      </w:r>
      <w:r w:rsidR="00AD114C" w:rsidRPr="0022578B">
        <w:t xml:space="preserve">3 CS courses a few </w:t>
      </w:r>
      <w:proofErr w:type="spellStart"/>
      <w:r w:rsidR="00AD114C" w:rsidRPr="0022578B">
        <w:t>hrs</w:t>
      </w:r>
      <w:proofErr w:type="spellEnd"/>
      <w:r w:rsidR="00AD114C" w:rsidRPr="0022578B">
        <w:t>/week in spare time</w:t>
      </w:r>
    </w:p>
    <w:p w14:paraId="6DF75825" w14:textId="0C0A3653" w:rsidR="008D2516" w:rsidRPr="0022578B" w:rsidRDefault="0013786D" w:rsidP="008D2516">
      <w:pPr>
        <w:pStyle w:val="NoteLevel2"/>
      </w:pPr>
      <w:r w:rsidRPr="0022578B">
        <w:t>Helped CS Club committee tutors with how to best help people learn</w:t>
      </w:r>
    </w:p>
    <w:p w14:paraId="7200A1AE" w14:textId="2D0220BD" w:rsidR="009039AD" w:rsidRPr="0022578B" w:rsidRDefault="008D2516" w:rsidP="008D2516">
      <w:r w:rsidRPr="0022578B">
        <w:t>‘05-11</w:t>
      </w:r>
      <w:r w:rsidRPr="0022578B">
        <w:tab/>
      </w:r>
      <w:proofErr w:type="spellStart"/>
      <w:r w:rsidRPr="0022578B">
        <w:t>Boyscout</w:t>
      </w:r>
      <w:proofErr w:type="spellEnd"/>
      <w:r w:rsidRPr="0022578B">
        <w:t>, Troop 764</w:t>
      </w:r>
      <w:r>
        <w:t xml:space="preserve"> – Eagle Scout rank</w:t>
      </w:r>
    </w:p>
    <w:sectPr w:rsidR="009039AD" w:rsidRPr="0022578B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C8220" w14:textId="77777777" w:rsidR="008F761A" w:rsidRDefault="008F761A" w:rsidP="008E4B2F">
      <w:r>
        <w:separator/>
      </w:r>
    </w:p>
    <w:p w14:paraId="4BD8D772" w14:textId="77777777" w:rsidR="008F761A" w:rsidRDefault="008F761A" w:rsidP="008E4B2F"/>
    <w:p w14:paraId="58CE17BD" w14:textId="77777777" w:rsidR="008F761A" w:rsidRDefault="008F761A" w:rsidP="008E4B2F"/>
    <w:p w14:paraId="75719A01" w14:textId="77777777" w:rsidR="008F761A" w:rsidRDefault="008F761A" w:rsidP="008E4B2F"/>
    <w:p w14:paraId="222E0B3B" w14:textId="77777777" w:rsidR="008F761A" w:rsidRDefault="008F761A" w:rsidP="008E4B2F"/>
    <w:p w14:paraId="5B719B71" w14:textId="77777777" w:rsidR="008F761A" w:rsidRDefault="008F761A" w:rsidP="008E4B2F"/>
  </w:endnote>
  <w:endnote w:type="continuationSeparator" w:id="0">
    <w:p w14:paraId="32FEA43B" w14:textId="77777777" w:rsidR="008F761A" w:rsidRDefault="008F761A" w:rsidP="008E4B2F">
      <w:r>
        <w:continuationSeparator/>
      </w:r>
    </w:p>
    <w:p w14:paraId="6DEF4499" w14:textId="77777777" w:rsidR="008F761A" w:rsidRDefault="008F761A" w:rsidP="008E4B2F"/>
    <w:p w14:paraId="0F278145" w14:textId="77777777" w:rsidR="008F761A" w:rsidRDefault="008F761A" w:rsidP="008E4B2F"/>
    <w:p w14:paraId="7996E5E4" w14:textId="77777777" w:rsidR="008F761A" w:rsidRDefault="008F761A" w:rsidP="008E4B2F"/>
    <w:p w14:paraId="2CFE5404" w14:textId="77777777" w:rsidR="008F761A" w:rsidRDefault="008F761A" w:rsidP="008E4B2F"/>
    <w:p w14:paraId="33E9DE6B" w14:textId="77777777" w:rsidR="008F761A" w:rsidRDefault="008F761A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7E2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6A5DD" w14:textId="77777777" w:rsidR="008F761A" w:rsidRDefault="008F761A" w:rsidP="008E4B2F">
      <w:r>
        <w:separator/>
      </w:r>
    </w:p>
    <w:p w14:paraId="0675DE57" w14:textId="77777777" w:rsidR="008F761A" w:rsidRDefault="008F761A" w:rsidP="008E4B2F"/>
    <w:p w14:paraId="72DF54EB" w14:textId="77777777" w:rsidR="008F761A" w:rsidRDefault="008F761A" w:rsidP="008E4B2F"/>
    <w:p w14:paraId="7CC9A6BD" w14:textId="77777777" w:rsidR="008F761A" w:rsidRDefault="008F761A" w:rsidP="008E4B2F"/>
    <w:p w14:paraId="5F0EAC1A" w14:textId="77777777" w:rsidR="008F761A" w:rsidRDefault="008F761A" w:rsidP="008E4B2F"/>
    <w:p w14:paraId="50ED3CA2" w14:textId="77777777" w:rsidR="008F761A" w:rsidRDefault="008F761A" w:rsidP="008E4B2F"/>
  </w:footnote>
  <w:footnote w:type="continuationSeparator" w:id="0">
    <w:p w14:paraId="6E477038" w14:textId="77777777" w:rsidR="008F761A" w:rsidRDefault="008F761A" w:rsidP="008E4B2F">
      <w:r>
        <w:continuationSeparator/>
      </w:r>
    </w:p>
    <w:p w14:paraId="45A90FAD" w14:textId="77777777" w:rsidR="008F761A" w:rsidRDefault="008F761A" w:rsidP="008E4B2F"/>
    <w:p w14:paraId="01CB3917" w14:textId="77777777" w:rsidR="008F761A" w:rsidRDefault="008F761A" w:rsidP="008E4B2F"/>
    <w:p w14:paraId="6C59E7A4" w14:textId="77777777" w:rsidR="008F761A" w:rsidRDefault="008F761A" w:rsidP="008E4B2F"/>
    <w:p w14:paraId="501878F0" w14:textId="77777777" w:rsidR="008F761A" w:rsidRDefault="008F761A" w:rsidP="008E4B2F"/>
    <w:p w14:paraId="55E4716B" w14:textId="77777777" w:rsidR="008F761A" w:rsidRDefault="008F761A" w:rsidP="008E4B2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FAB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73841FC2"/>
    <w:lvl w:ilvl="0" w:tplc="BFF4805A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53D0A24A"/>
    <w:lvl w:ilvl="0" w:tplc="73E2143A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10969"/>
    <w:rsid w:val="00040B85"/>
    <w:rsid w:val="000472E2"/>
    <w:rsid w:val="00066CF4"/>
    <w:rsid w:val="00071FDA"/>
    <w:rsid w:val="000878B7"/>
    <w:rsid w:val="00087F3B"/>
    <w:rsid w:val="000927FD"/>
    <w:rsid w:val="00096CCA"/>
    <w:rsid w:val="000B1A36"/>
    <w:rsid w:val="000C2511"/>
    <w:rsid w:val="000F2B83"/>
    <w:rsid w:val="00102582"/>
    <w:rsid w:val="00126F34"/>
    <w:rsid w:val="0013786D"/>
    <w:rsid w:val="001619A4"/>
    <w:rsid w:val="001744D9"/>
    <w:rsid w:val="001A77E2"/>
    <w:rsid w:val="001A7E31"/>
    <w:rsid w:val="001B4ACC"/>
    <w:rsid w:val="001B5F7E"/>
    <w:rsid w:val="001F113C"/>
    <w:rsid w:val="002122B5"/>
    <w:rsid w:val="0022578B"/>
    <w:rsid w:val="00291C3E"/>
    <w:rsid w:val="002A4FFA"/>
    <w:rsid w:val="002B1727"/>
    <w:rsid w:val="00300F76"/>
    <w:rsid w:val="00304177"/>
    <w:rsid w:val="00350F73"/>
    <w:rsid w:val="003806E9"/>
    <w:rsid w:val="00380797"/>
    <w:rsid w:val="00394123"/>
    <w:rsid w:val="003B2E11"/>
    <w:rsid w:val="003B64A6"/>
    <w:rsid w:val="003E1464"/>
    <w:rsid w:val="003F0706"/>
    <w:rsid w:val="00420037"/>
    <w:rsid w:val="00422CD5"/>
    <w:rsid w:val="00441093"/>
    <w:rsid w:val="00442302"/>
    <w:rsid w:val="004459DF"/>
    <w:rsid w:val="0045568B"/>
    <w:rsid w:val="00461723"/>
    <w:rsid w:val="004701F4"/>
    <w:rsid w:val="00494BBB"/>
    <w:rsid w:val="00495C03"/>
    <w:rsid w:val="004B2C6F"/>
    <w:rsid w:val="004D254B"/>
    <w:rsid w:val="004E2422"/>
    <w:rsid w:val="004F634C"/>
    <w:rsid w:val="00504151"/>
    <w:rsid w:val="00504420"/>
    <w:rsid w:val="00515DA8"/>
    <w:rsid w:val="00527454"/>
    <w:rsid w:val="0053486B"/>
    <w:rsid w:val="00536A20"/>
    <w:rsid w:val="00555785"/>
    <w:rsid w:val="0055796D"/>
    <w:rsid w:val="005A6C0C"/>
    <w:rsid w:val="005C02E2"/>
    <w:rsid w:val="005D1501"/>
    <w:rsid w:val="005E4DB5"/>
    <w:rsid w:val="005F6B99"/>
    <w:rsid w:val="00610B56"/>
    <w:rsid w:val="00625CF9"/>
    <w:rsid w:val="006368FD"/>
    <w:rsid w:val="006510D0"/>
    <w:rsid w:val="0065501E"/>
    <w:rsid w:val="006A31CA"/>
    <w:rsid w:val="006A4C87"/>
    <w:rsid w:val="006B2142"/>
    <w:rsid w:val="006B24C0"/>
    <w:rsid w:val="006C192C"/>
    <w:rsid w:val="006D1733"/>
    <w:rsid w:val="006D234D"/>
    <w:rsid w:val="00700C59"/>
    <w:rsid w:val="00732471"/>
    <w:rsid w:val="00741BB4"/>
    <w:rsid w:val="0078305E"/>
    <w:rsid w:val="00790FDC"/>
    <w:rsid w:val="007A00A8"/>
    <w:rsid w:val="007C099A"/>
    <w:rsid w:val="007F554E"/>
    <w:rsid w:val="007F74C4"/>
    <w:rsid w:val="008169B9"/>
    <w:rsid w:val="00840F2A"/>
    <w:rsid w:val="00856AF5"/>
    <w:rsid w:val="008D03FF"/>
    <w:rsid w:val="008D2516"/>
    <w:rsid w:val="008D6F7A"/>
    <w:rsid w:val="008E4B2F"/>
    <w:rsid w:val="008F3C12"/>
    <w:rsid w:val="008F5009"/>
    <w:rsid w:val="008F761A"/>
    <w:rsid w:val="009039AD"/>
    <w:rsid w:val="00956423"/>
    <w:rsid w:val="00956A2D"/>
    <w:rsid w:val="00990586"/>
    <w:rsid w:val="00990FC0"/>
    <w:rsid w:val="009C1068"/>
    <w:rsid w:val="009D1403"/>
    <w:rsid w:val="009E46CD"/>
    <w:rsid w:val="00A46696"/>
    <w:rsid w:val="00A54B13"/>
    <w:rsid w:val="00A565AF"/>
    <w:rsid w:val="00A81596"/>
    <w:rsid w:val="00A905D5"/>
    <w:rsid w:val="00AB6141"/>
    <w:rsid w:val="00AC27C5"/>
    <w:rsid w:val="00AC4820"/>
    <w:rsid w:val="00AC5753"/>
    <w:rsid w:val="00AD114C"/>
    <w:rsid w:val="00AE6C53"/>
    <w:rsid w:val="00AF71DA"/>
    <w:rsid w:val="00AF7DBA"/>
    <w:rsid w:val="00B0041B"/>
    <w:rsid w:val="00B07628"/>
    <w:rsid w:val="00B33160"/>
    <w:rsid w:val="00B35740"/>
    <w:rsid w:val="00B40458"/>
    <w:rsid w:val="00B47C01"/>
    <w:rsid w:val="00B657ED"/>
    <w:rsid w:val="00B66A6B"/>
    <w:rsid w:val="00B7564E"/>
    <w:rsid w:val="00B824AB"/>
    <w:rsid w:val="00B84B2F"/>
    <w:rsid w:val="00B93242"/>
    <w:rsid w:val="00B97343"/>
    <w:rsid w:val="00BD5945"/>
    <w:rsid w:val="00BE61E8"/>
    <w:rsid w:val="00BF439B"/>
    <w:rsid w:val="00C15AA0"/>
    <w:rsid w:val="00C239BD"/>
    <w:rsid w:val="00C62FB8"/>
    <w:rsid w:val="00C70AA0"/>
    <w:rsid w:val="00C8759B"/>
    <w:rsid w:val="00C87D1C"/>
    <w:rsid w:val="00C938FB"/>
    <w:rsid w:val="00CD3FA8"/>
    <w:rsid w:val="00CF4814"/>
    <w:rsid w:val="00D44E36"/>
    <w:rsid w:val="00D71749"/>
    <w:rsid w:val="00D96E80"/>
    <w:rsid w:val="00DA35E7"/>
    <w:rsid w:val="00DB5AF2"/>
    <w:rsid w:val="00DB7FCF"/>
    <w:rsid w:val="00DD2011"/>
    <w:rsid w:val="00DF12D8"/>
    <w:rsid w:val="00DF4594"/>
    <w:rsid w:val="00E03561"/>
    <w:rsid w:val="00E03A94"/>
    <w:rsid w:val="00E05FBF"/>
    <w:rsid w:val="00EA50DB"/>
    <w:rsid w:val="00EB30B9"/>
    <w:rsid w:val="00ED628A"/>
    <w:rsid w:val="00F040BC"/>
    <w:rsid w:val="00F07C5D"/>
    <w:rsid w:val="00F10AAA"/>
    <w:rsid w:val="00F15574"/>
    <w:rsid w:val="00F22029"/>
    <w:rsid w:val="00F26E4B"/>
    <w:rsid w:val="00F350A2"/>
    <w:rsid w:val="00F933A8"/>
    <w:rsid w:val="00F94AED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05E"/>
    <w:pPr>
      <w:spacing w:after="0"/>
    </w:pPr>
    <w:rPr>
      <w:rFonts w:ascii="Times New Roman" w:hAnsi="Times New Roman" w:cs="Times New Roman"/>
      <w:color w:val="000000" w:themeColor="text1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B2F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E4B2F"/>
    <w:rPr>
      <w:rFonts w:ascii="Times New Roman" w:eastAsia="Songti SC" w:hAnsi="Times New Roman" w:cs="Times New Roman"/>
      <w:b/>
      <w:color w:val="000000" w:themeColor="text1"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78305E"/>
    <w:pPr>
      <w:numPr>
        <w:numId w:val="21"/>
      </w:numPr>
    </w:pPr>
    <w:rPr>
      <w:sz w:val="18"/>
      <w:szCs w:val="16"/>
    </w:rPr>
  </w:style>
  <w:style w:type="paragraph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40</TotalTime>
  <Pages>1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12</cp:revision>
  <cp:lastPrinted>2016-01-07T01:32:00Z</cp:lastPrinted>
  <dcterms:created xsi:type="dcterms:W3CDTF">2016-01-07T01:32:00Z</dcterms:created>
  <dcterms:modified xsi:type="dcterms:W3CDTF">2016-01-13T06:24:00Z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
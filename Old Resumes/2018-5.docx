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ACBF4" w14:textId="77777777" w:rsidR="00071FDA" w:rsidRPr="00901A6E" w:rsidRDefault="00071FDA" w:rsidP="008E4B2F">
      <w:pPr>
        <w:pStyle w:val="Name"/>
        <w:sectPr w:rsidR="00071FDA" w:rsidRPr="00901A6E">
          <w:footerReference w:type="default" r:id="rId7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901A6E">
        <w:t>Russell Miller</w:t>
      </w:r>
    </w:p>
    <w:tbl>
      <w:tblPr>
        <w:tblStyle w:val="PlainTable4"/>
        <w:tblW w:w="0" w:type="auto"/>
        <w:tblLook w:val="0600" w:firstRow="0" w:lastRow="0" w:firstColumn="0" w:lastColumn="0" w:noHBand="1" w:noVBand="1"/>
      </w:tblPr>
      <w:tblGrid>
        <w:gridCol w:w="2293"/>
        <w:gridCol w:w="2262"/>
        <w:gridCol w:w="3016"/>
        <w:gridCol w:w="2423"/>
      </w:tblGrid>
      <w:tr w:rsidR="00A11DD2" w:rsidRPr="00713478" w14:paraId="07FFF87E" w14:textId="77777777" w:rsidTr="00D26944">
        <w:trPr>
          <w:trHeight w:val="216"/>
        </w:trPr>
        <w:tc>
          <w:tcPr>
            <w:tcW w:w="2496" w:type="dxa"/>
          </w:tcPr>
          <w:p w14:paraId="516FE15F" w14:textId="77777777" w:rsidR="00A11DD2" w:rsidRPr="00A11DD2" w:rsidRDefault="00A11DD2" w:rsidP="00D26944">
            <w:pPr>
              <w:jc w:val="center"/>
            </w:pPr>
            <w:r w:rsidRPr="00A11DD2">
              <w:t>Los Angeles, CA</w:t>
            </w:r>
          </w:p>
        </w:tc>
        <w:tc>
          <w:tcPr>
            <w:tcW w:w="2496" w:type="dxa"/>
          </w:tcPr>
          <w:p w14:paraId="4C25CC02" w14:textId="77777777" w:rsidR="00A11DD2" w:rsidRPr="00A11DD2" w:rsidRDefault="00A11DD2" w:rsidP="00D26944">
            <w:pPr>
              <w:jc w:val="center"/>
            </w:pPr>
            <w:r w:rsidRPr="00A11DD2">
              <w:t>(310)-703-4125</w:t>
            </w:r>
          </w:p>
        </w:tc>
        <w:tc>
          <w:tcPr>
            <w:tcW w:w="2496" w:type="dxa"/>
          </w:tcPr>
          <w:p w14:paraId="6110420A" w14:textId="72641E85" w:rsidR="00A11DD2" w:rsidRPr="00A11DD2" w:rsidRDefault="0088056E" w:rsidP="00D26944">
            <w:pPr>
              <w:jc w:val="center"/>
            </w:pPr>
            <w:r>
              <w:t>Russell.L.Miller15@gmail.com</w:t>
            </w:r>
          </w:p>
        </w:tc>
        <w:tc>
          <w:tcPr>
            <w:tcW w:w="2496" w:type="dxa"/>
          </w:tcPr>
          <w:p w14:paraId="47C26741" w14:textId="77777777" w:rsidR="00A11DD2" w:rsidRPr="00713478" w:rsidRDefault="00A11DD2" w:rsidP="00D26944">
            <w:pPr>
              <w:jc w:val="center"/>
              <w:rPr>
                <w:rFonts w:eastAsia="Times New Roman"/>
                <w:color w:val="auto"/>
                <w:sz w:val="13"/>
                <w:szCs w:val="13"/>
                <w:lang w:eastAsia="en-US"/>
              </w:rPr>
            </w:pPr>
            <w:r w:rsidRPr="00A11DD2">
              <w:t>github.com/blahs15</w:t>
            </w:r>
          </w:p>
        </w:tc>
      </w:tr>
    </w:tbl>
    <w:p w14:paraId="6841E5CB" w14:textId="6D9D1A7E" w:rsidR="006B2142" w:rsidRPr="00713478" w:rsidRDefault="006B2142" w:rsidP="00A11DD2">
      <w:pPr>
        <w:spacing w:line="240" w:lineRule="auto"/>
        <w:rPr>
          <w:rFonts w:eastAsia="Times New Roman"/>
          <w:color w:val="auto"/>
          <w:sz w:val="13"/>
          <w:szCs w:val="13"/>
          <w:lang w:eastAsia="en-US"/>
        </w:rPr>
        <w:sectPr w:rsidR="006B2142" w:rsidRPr="00713478" w:rsidSect="00A355AD">
          <w:type w:val="continuous"/>
          <w:pgSz w:w="12240" w:h="15840"/>
          <w:pgMar w:top="1152" w:right="1123" w:bottom="1195" w:left="1123" w:header="432" w:footer="720" w:gutter="0"/>
          <w:cols w:space="576"/>
          <w:titlePg/>
          <w:docGrid w:linePitch="360"/>
        </w:sectPr>
      </w:pPr>
    </w:p>
    <w:p w14:paraId="5B2D992E" w14:textId="622255B2" w:rsidR="00713478" w:rsidRPr="00713478" w:rsidRDefault="00713478" w:rsidP="00124CB5">
      <w:pPr>
        <w:jc w:val="center"/>
        <w:rPr>
          <w:sz w:val="16"/>
          <w:szCs w:val="16"/>
        </w:rPr>
      </w:pPr>
      <w:r w:rsidRPr="00713478">
        <w:t>Looking for job as</w:t>
      </w:r>
      <w:r>
        <w:rPr>
          <w:b/>
        </w:rPr>
        <w:t xml:space="preserve"> </w:t>
      </w:r>
      <w:r w:rsidRPr="00ED3DDA">
        <w:rPr>
          <w:b/>
          <w:sz w:val="28"/>
          <w:szCs w:val="28"/>
        </w:rPr>
        <w:t>Software Engineer</w:t>
      </w:r>
    </w:p>
    <w:p w14:paraId="2D7FF59E" w14:textId="77777777" w:rsidR="00E03561" w:rsidRPr="00901A6E" w:rsidRDefault="00E03561" w:rsidP="00E03561">
      <w:pPr>
        <w:pStyle w:val="Heading1"/>
      </w:pPr>
      <w:r w:rsidRPr="00901A6E">
        <w:t>Work Experience</w:t>
      </w:r>
    </w:p>
    <w:p w14:paraId="7CDE8370" w14:textId="2B5E79C4" w:rsidR="00E63FC4" w:rsidRPr="00901A6E" w:rsidRDefault="00E63FC4" w:rsidP="00E63FC4">
      <w:pPr>
        <w:rPr>
          <w:sz w:val="16"/>
          <w:szCs w:val="16"/>
        </w:rPr>
      </w:pPr>
      <w:r>
        <w:t>’16-</w:t>
      </w:r>
      <w:r w:rsidR="00820F57">
        <w:t>18</w:t>
      </w:r>
      <w:r w:rsidRPr="00901A6E">
        <w:tab/>
      </w:r>
      <w:r>
        <w:rPr>
          <w:b/>
        </w:rPr>
        <w:t>Apartment Management Intern</w:t>
      </w:r>
    </w:p>
    <w:p w14:paraId="22736911" w14:textId="40926327" w:rsidR="00713478" w:rsidRDefault="00713478" w:rsidP="00E03561">
      <w:pPr>
        <w:pStyle w:val="NoteLevel2"/>
      </w:pPr>
      <w:r>
        <w:t>Learned about family business</w:t>
      </w:r>
    </w:p>
    <w:p w14:paraId="0E852CD6" w14:textId="600F7C93" w:rsidR="00E63FC4" w:rsidRDefault="00E63FC4" w:rsidP="00E03561">
      <w:pPr>
        <w:pStyle w:val="NoteLevel2"/>
      </w:pPr>
      <w:r>
        <w:t>Drew apartment layouts in AutoCAD to help with advertisement and organization</w:t>
      </w:r>
    </w:p>
    <w:p w14:paraId="20FE870A" w14:textId="51A34637" w:rsidR="00E03561" w:rsidRPr="00901A6E" w:rsidRDefault="00E03561" w:rsidP="00E03561">
      <w:pPr>
        <w:rPr>
          <w:sz w:val="16"/>
          <w:szCs w:val="16"/>
        </w:rPr>
      </w:pPr>
      <w:r w:rsidRPr="00901A6E">
        <w:t>’15-</w:t>
      </w:r>
      <w:r w:rsidR="00BD3D2B">
        <w:t>16</w:t>
      </w:r>
      <w:r w:rsidRPr="00901A6E">
        <w:tab/>
      </w:r>
      <w:r w:rsidRPr="00901A6E">
        <w:rPr>
          <w:b/>
        </w:rPr>
        <w:t>Bioinformatics Intern</w:t>
      </w:r>
      <w:r w:rsidR="00901A6E" w:rsidRPr="00901A6E">
        <w:t xml:space="preserve"> at UC</w:t>
      </w:r>
      <w:r w:rsidR="00ED1E4D">
        <w:t xml:space="preserve">D, Veterinary Genetics </w:t>
      </w:r>
      <w:r w:rsidRPr="00901A6E">
        <w:t>Lab, Mammalia</w:t>
      </w:r>
      <w:r w:rsidR="005D1501" w:rsidRPr="00901A6E">
        <w:t>n Ecology and Conservation Unit</w:t>
      </w:r>
    </w:p>
    <w:p w14:paraId="5F8F5FE6" w14:textId="77777777" w:rsidR="00E03561" w:rsidRPr="00901A6E" w:rsidRDefault="00E03561" w:rsidP="00E03561">
      <w:pPr>
        <w:pStyle w:val="NoteLevel2"/>
      </w:pPr>
      <w:r w:rsidRPr="00901A6E">
        <w:t>Rewrote old BASH scripts/pipelines, increasing efficiency by up to 200%</w:t>
      </w:r>
    </w:p>
    <w:p w14:paraId="1A5EEF85" w14:textId="77777777" w:rsidR="00E03561" w:rsidRDefault="00E03561" w:rsidP="00E03561">
      <w:pPr>
        <w:pStyle w:val="NoteLevel2"/>
      </w:pPr>
      <w:r w:rsidRPr="00901A6E">
        <w:t>Helped complete new scripts, converting and analyzing genomic data</w:t>
      </w:r>
    </w:p>
    <w:p w14:paraId="65A1D8D1" w14:textId="77777777" w:rsidR="004D254B" w:rsidRPr="00901A6E" w:rsidRDefault="004D254B" w:rsidP="004D254B">
      <w:pPr>
        <w:pStyle w:val="Heading1"/>
      </w:pPr>
      <w:r w:rsidRPr="00901A6E">
        <w:t>Projects</w:t>
      </w:r>
    </w:p>
    <w:p w14:paraId="582C8C91" w14:textId="3DE6098E" w:rsidR="0000517A" w:rsidRPr="00901A6E" w:rsidRDefault="0000517A" w:rsidP="0000517A">
      <w:r w:rsidRPr="00901A6E">
        <w:t>’</w:t>
      </w:r>
      <w:r w:rsidR="00143101">
        <w:t>16</w:t>
      </w:r>
      <w:r w:rsidRPr="00901A6E">
        <w:tab/>
      </w:r>
      <w:r w:rsidR="00143101">
        <w:t>Graphics Engine</w:t>
      </w:r>
      <w:r w:rsidRPr="00901A6E">
        <w:t xml:space="preserve"> – C++</w:t>
      </w:r>
    </w:p>
    <w:p w14:paraId="2CC75510" w14:textId="62625993" w:rsidR="0000517A" w:rsidRDefault="00143101" w:rsidP="0000517A">
      <w:pPr>
        <w:pStyle w:val="NoteLevel2"/>
      </w:pPr>
      <w:r>
        <w:t xml:space="preserve">Built from scratch </w:t>
      </w:r>
      <w:r w:rsidR="004B3B3D">
        <w:t xml:space="preserve">drawing pixels, </w:t>
      </w:r>
      <w:r>
        <w:t xml:space="preserve">with capabilities </w:t>
      </w:r>
      <w:r w:rsidR="00BD61ED">
        <w:t>including drawing lines, polygons, 3D objects, and curves</w:t>
      </w:r>
    </w:p>
    <w:p w14:paraId="6DE588FB" w14:textId="43B65BF3" w:rsidR="00BD61ED" w:rsidRDefault="00BD61ED" w:rsidP="0000517A">
      <w:pPr>
        <w:pStyle w:val="NoteLevel2"/>
      </w:pPr>
      <w:r>
        <w:t>Objects can be translated, scaled, and rotated</w:t>
      </w:r>
      <w:r w:rsidR="0027087F">
        <w:t>; polygons can</w:t>
      </w:r>
      <w:r>
        <w:t xml:space="preserve"> be colored and shaded in</w:t>
      </w:r>
      <w:r w:rsidR="00820F57">
        <w:t>; save and load objects</w:t>
      </w:r>
    </w:p>
    <w:p w14:paraId="2EB9B069" w14:textId="3336653F" w:rsidR="00AC371E" w:rsidRPr="00901A6E" w:rsidRDefault="00AC371E" w:rsidP="00AC371E">
      <w:r w:rsidRPr="00901A6E">
        <w:t>’15</w:t>
      </w:r>
      <w:r w:rsidRPr="00901A6E">
        <w:tab/>
      </w:r>
      <w:r>
        <w:t>Virtual Machine</w:t>
      </w:r>
      <w:r w:rsidRPr="00901A6E">
        <w:t xml:space="preserve"> – C++</w:t>
      </w:r>
    </w:p>
    <w:p w14:paraId="247D728D" w14:textId="134DA624" w:rsidR="001D24C8" w:rsidRDefault="001D24C8" w:rsidP="001D24C8">
      <w:pPr>
        <w:pStyle w:val="NoteLevel2"/>
      </w:pPr>
      <w:r>
        <w:t>Round-robin scheduled multithreading with thread priorities and mutexes</w:t>
      </w:r>
    </w:p>
    <w:p w14:paraId="6B9C9CF3" w14:textId="5676BEAA" w:rsidR="00CD6315" w:rsidRDefault="005441B3" w:rsidP="00AC371E">
      <w:pPr>
        <w:pStyle w:val="NoteLevel2"/>
      </w:pPr>
      <w:r>
        <w:t>Virtual memory</w:t>
      </w:r>
      <w:r w:rsidR="00CD6315">
        <w:t xml:space="preserve"> </w:t>
      </w:r>
      <w:r>
        <w:t>allocation</w:t>
      </w:r>
      <w:r w:rsidR="00DD5124">
        <w:t xml:space="preserve"> and management</w:t>
      </w:r>
      <w:r w:rsidR="00CD6315">
        <w:t xml:space="preserve"> and file </w:t>
      </w:r>
      <w:r w:rsidR="00DD5124">
        <w:t>operations such as open, close, read, and write</w:t>
      </w:r>
    </w:p>
    <w:p w14:paraId="4C942E08" w14:textId="10675D76" w:rsidR="00CD6315" w:rsidRPr="00901A6E" w:rsidRDefault="00CD6315" w:rsidP="00CD6315">
      <w:r w:rsidRPr="00901A6E">
        <w:t>’15</w:t>
      </w:r>
      <w:r w:rsidRPr="00901A6E">
        <w:tab/>
      </w:r>
      <w:r>
        <w:t>FortNitta – Obj-C</w:t>
      </w:r>
    </w:p>
    <w:p w14:paraId="71C5CE9C" w14:textId="4B8716FE" w:rsidR="00CD6315" w:rsidRDefault="00CD6315" w:rsidP="00CD6315">
      <w:pPr>
        <w:pStyle w:val="NoteLevel2"/>
      </w:pPr>
      <w:r>
        <w:t>Game written for iOS; Worked in group of 15 people collaborating with entire class using GitHub</w:t>
      </w:r>
    </w:p>
    <w:p w14:paraId="0D07C975" w14:textId="77777777" w:rsidR="004D254B" w:rsidRPr="00901A6E" w:rsidRDefault="004D254B" w:rsidP="004D254B">
      <w:r w:rsidRPr="00901A6E">
        <w:t>’15</w:t>
      </w:r>
      <w:r w:rsidRPr="00901A6E">
        <w:tab/>
        <w:t>DarkMaze – C++</w:t>
      </w:r>
      <w:bookmarkStart w:id="0" w:name="_GoBack"/>
      <w:bookmarkEnd w:id="0"/>
    </w:p>
    <w:p w14:paraId="193E8B46" w14:textId="19E54275" w:rsidR="00C1476F" w:rsidRPr="00901A6E" w:rsidRDefault="004D254B" w:rsidP="00C1476F">
      <w:pPr>
        <w:pStyle w:val="NoteLevel2"/>
      </w:pPr>
      <w:r w:rsidRPr="00901A6E">
        <w:t>Creates a randomly generated 2D maze</w:t>
      </w:r>
      <w:r w:rsidR="0062361E">
        <w:t xml:space="preserve">; Uses breadth first search to </w:t>
      </w:r>
      <w:r w:rsidR="00B44C31">
        <w:t xml:space="preserve">find </w:t>
      </w:r>
      <w:r w:rsidR="00C4024B">
        <w:t>and guarantee an optimal</w:t>
      </w:r>
      <w:r w:rsidR="00B44C31">
        <w:t xml:space="preserve"> </w:t>
      </w:r>
      <w:r w:rsidR="0062361E">
        <w:t>solution</w:t>
      </w:r>
    </w:p>
    <w:p w14:paraId="28B52B17" w14:textId="11EB42BD" w:rsidR="00C1476F" w:rsidRPr="00901A6E" w:rsidRDefault="001D24C8" w:rsidP="00530B45">
      <w:pPr>
        <w:pStyle w:val="NoteLevel2"/>
      </w:pPr>
      <w:r>
        <w:t>Competition to program</w:t>
      </w:r>
      <w:r w:rsidR="004D254B" w:rsidRPr="00901A6E">
        <w:t xml:space="preserve"> a solver in C++ using the program’s movement interface functions</w:t>
      </w:r>
    </w:p>
    <w:p w14:paraId="34C2246C" w14:textId="77777777" w:rsidR="004D254B" w:rsidRPr="00901A6E" w:rsidRDefault="004D254B" w:rsidP="004D254B">
      <w:pPr>
        <w:rPr>
          <w:sz w:val="16"/>
          <w:szCs w:val="16"/>
        </w:rPr>
      </w:pPr>
      <w:r w:rsidRPr="00901A6E">
        <w:t>’14</w:t>
      </w:r>
      <w:r w:rsidRPr="00901A6E">
        <w:tab/>
        <w:t>Minesweeper – C++</w:t>
      </w:r>
    </w:p>
    <w:p w14:paraId="16FC0852" w14:textId="7389FD66" w:rsidR="004D254B" w:rsidRPr="00901A6E" w:rsidRDefault="004D254B" w:rsidP="004D254B">
      <w:pPr>
        <w:pStyle w:val="NoteLevel2"/>
      </w:pPr>
      <w:r w:rsidRPr="00901A6E">
        <w:t>Creates a randomly generated puzzle</w:t>
      </w:r>
      <w:r w:rsidR="0062361E">
        <w:t>; Eliminates some impossible to solve puzzles</w:t>
      </w:r>
    </w:p>
    <w:p w14:paraId="075CF1EF" w14:textId="22CC903D" w:rsidR="004D254B" w:rsidRPr="00901A6E" w:rsidRDefault="004D254B" w:rsidP="00982515">
      <w:pPr>
        <w:pStyle w:val="NoteLevel2"/>
      </w:pPr>
      <w:r w:rsidRPr="00901A6E">
        <w:t>Competition to program a solver in C++ using functions that mimic the usual mouse interface</w:t>
      </w:r>
    </w:p>
    <w:p w14:paraId="67535BA6" w14:textId="77777777" w:rsidR="00BD5945" w:rsidRPr="00901A6E" w:rsidRDefault="003F0706" w:rsidP="008E4B2F">
      <w:pPr>
        <w:pStyle w:val="Heading1"/>
      </w:pPr>
      <w:r w:rsidRPr="00901A6E">
        <w:t>Education</w:t>
      </w:r>
    </w:p>
    <w:p w14:paraId="03EFECF7" w14:textId="438F05EC" w:rsidR="00DF4594" w:rsidRPr="00901A6E" w:rsidRDefault="00EA50DB" w:rsidP="008E4B2F">
      <w:r w:rsidRPr="00901A6E">
        <w:t>‘</w:t>
      </w:r>
      <w:r w:rsidR="00610B56" w:rsidRPr="00901A6E">
        <w:t>12-</w:t>
      </w:r>
      <w:r w:rsidR="00C47606">
        <w:t>17</w:t>
      </w:r>
      <w:r w:rsidR="00610B56" w:rsidRPr="00901A6E">
        <w:tab/>
      </w:r>
      <w:r w:rsidR="00DF4594" w:rsidRPr="00901A6E">
        <w:t>University of California</w:t>
      </w:r>
      <w:r w:rsidR="008B0B39">
        <w:t>,</w:t>
      </w:r>
      <w:r w:rsidR="00DF4594" w:rsidRPr="00901A6E">
        <w:t xml:space="preserve"> Davis</w:t>
      </w:r>
    </w:p>
    <w:p w14:paraId="5700A3DB" w14:textId="77777777" w:rsidR="00B36F2D" w:rsidRDefault="00B36F2D" w:rsidP="00124CB5">
      <w:pPr>
        <w:pStyle w:val="NoteLevel2"/>
        <w:sectPr w:rsidR="00B36F2D" w:rsidSect="00C938FB">
          <w:footerReference w:type="default" r:id="rId8"/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67946CE7" w14:textId="5630CECE" w:rsidR="00A46696" w:rsidRPr="00901A6E" w:rsidRDefault="00257E11" w:rsidP="00B36F2D">
      <w:pPr>
        <w:pStyle w:val="NoteLevel2"/>
      </w:pPr>
      <w:r>
        <w:t xml:space="preserve">B.S. </w:t>
      </w:r>
      <w:r w:rsidR="00E7094D">
        <w:t xml:space="preserve">in </w:t>
      </w:r>
      <w:r w:rsidR="00B66A6B" w:rsidRPr="00901A6E">
        <w:t>Computer Science</w:t>
      </w:r>
      <w:r w:rsidR="00B36F2D">
        <w:tab/>
      </w:r>
      <w:r w:rsidR="00B36F2D">
        <w:tab/>
      </w:r>
      <w:r w:rsidR="00A46696" w:rsidRPr="00901A6E">
        <w:t>GPA: 3.5</w:t>
      </w:r>
      <w:r w:rsidR="00A46696" w:rsidRPr="00901A6E">
        <w:tab/>
      </w:r>
      <w:r w:rsidR="00B36F2D">
        <w:tab/>
      </w:r>
      <w:r w:rsidR="00CB5EFD">
        <w:t>CS major GPA: 3.8</w:t>
      </w:r>
    </w:p>
    <w:p w14:paraId="25EF401C" w14:textId="77777777" w:rsidR="00B36F2D" w:rsidRDefault="00B36F2D" w:rsidP="00ED628A">
      <w:pPr>
        <w:pStyle w:val="Heading2"/>
        <w:sectPr w:rsidR="00B36F2D" w:rsidSect="00B36F2D"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7CC87820" w14:textId="4E9ADBCE" w:rsidR="00A46696" w:rsidRPr="00901A6E" w:rsidRDefault="001B5F7E" w:rsidP="00ED628A">
      <w:pPr>
        <w:pStyle w:val="Heading2"/>
        <w:sectPr w:rsidR="00A46696" w:rsidRPr="00901A6E" w:rsidSect="00C938FB"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901A6E">
        <w:t>Relevant Coursework</w:t>
      </w:r>
    </w:p>
    <w:p w14:paraId="730D912F" w14:textId="417C2F26" w:rsidR="00956A2D" w:rsidRPr="00901A6E" w:rsidRDefault="00A46696" w:rsidP="001C5C8D">
      <w:pPr>
        <w:pStyle w:val="ColumnedList"/>
        <w:ind w:left="180" w:hanging="180"/>
      </w:pPr>
      <w:r w:rsidRPr="00901A6E">
        <w:t>Data Structures</w:t>
      </w:r>
    </w:p>
    <w:p w14:paraId="6CFDD23E" w14:textId="4CFFABA4" w:rsidR="00BD5945" w:rsidRPr="00901A6E" w:rsidRDefault="00956A2D" w:rsidP="001C5C8D">
      <w:pPr>
        <w:pStyle w:val="ColumnedList"/>
        <w:ind w:left="180" w:hanging="180"/>
      </w:pPr>
      <w:r w:rsidRPr="00901A6E">
        <w:t>Algorithm Design/Analysis</w:t>
      </w:r>
    </w:p>
    <w:p w14:paraId="4AD24189" w14:textId="6817C5D6" w:rsidR="00EA50DB" w:rsidRPr="00901A6E" w:rsidRDefault="00A46696" w:rsidP="001C5C8D">
      <w:pPr>
        <w:pStyle w:val="ColumnedList"/>
        <w:ind w:left="180" w:hanging="180"/>
      </w:pPr>
      <w:r w:rsidRPr="00901A6E">
        <w:t>Software Engineering</w:t>
      </w:r>
    </w:p>
    <w:p w14:paraId="63BBB654" w14:textId="334EB086" w:rsidR="00DB701D" w:rsidRDefault="00DB701D" w:rsidP="001C5C8D">
      <w:pPr>
        <w:pStyle w:val="ColumnedList"/>
        <w:ind w:left="180" w:hanging="180"/>
      </w:pPr>
      <w:r>
        <w:t>Parallel Architecture</w:t>
      </w:r>
    </w:p>
    <w:p w14:paraId="6F1C8FDC" w14:textId="3FC1060B" w:rsidR="00A46696" w:rsidRPr="00901A6E" w:rsidRDefault="00A46696" w:rsidP="001C5C8D">
      <w:pPr>
        <w:pStyle w:val="ColumnedList"/>
        <w:ind w:left="180" w:hanging="180"/>
      </w:pPr>
      <w:r w:rsidRPr="00901A6E">
        <w:t>Database Systems</w:t>
      </w:r>
    </w:p>
    <w:p w14:paraId="4DC2A858" w14:textId="6B11B82C" w:rsidR="00A46696" w:rsidRDefault="00A46696" w:rsidP="001C5C8D">
      <w:pPr>
        <w:pStyle w:val="ColumnedList"/>
        <w:ind w:left="180" w:hanging="180"/>
      </w:pPr>
      <w:r w:rsidRPr="00901A6E">
        <w:t>Operating Systems</w:t>
      </w:r>
    </w:p>
    <w:p w14:paraId="209F02C7" w14:textId="1BA55C93" w:rsidR="00EA50DB" w:rsidRPr="00901A6E" w:rsidRDefault="00BD3D2B" w:rsidP="00BC13D3">
      <w:pPr>
        <w:pStyle w:val="ColumnedList"/>
        <w:ind w:left="180" w:hanging="180"/>
      </w:pPr>
      <w:r>
        <w:t>Graphics</w:t>
      </w:r>
    </w:p>
    <w:p w14:paraId="0EFB6E88" w14:textId="4C8FCAA1" w:rsidR="00EA50DB" w:rsidRPr="00901A6E" w:rsidRDefault="00EA50DB" w:rsidP="001C5C8D">
      <w:pPr>
        <w:pStyle w:val="ColumnedList"/>
        <w:ind w:left="180" w:hanging="180"/>
      </w:pPr>
      <w:r w:rsidRPr="00901A6E">
        <w:t>Stat An</w:t>
      </w:r>
      <w:r w:rsidR="002B1727" w:rsidRPr="00901A6E">
        <w:t>a</w:t>
      </w:r>
      <w:r w:rsidRPr="00901A6E">
        <w:t>ly</w:t>
      </w:r>
      <w:r w:rsidR="002B1727" w:rsidRPr="00901A6E">
        <w:t>si</w:t>
      </w:r>
      <w:r w:rsidRPr="00901A6E">
        <w:t>s Thru Comp</w:t>
      </w:r>
    </w:p>
    <w:p w14:paraId="35C637DE" w14:textId="71B0A5A1" w:rsidR="00A46696" w:rsidRPr="00901A6E" w:rsidRDefault="00A46696" w:rsidP="001C5C8D">
      <w:pPr>
        <w:pStyle w:val="ColumnedList"/>
        <w:ind w:left="180" w:hanging="180"/>
        <w:sectPr w:rsidR="00A46696" w:rsidRPr="00901A6E" w:rsidSect="001C5C8D">
          <w:type w:val="continuous"/>
          <w:pgSz w:w="12240" w:h="15840"/>
          <w:pgMar w:top="1152" w:right="1123" w:bottom="1195" w:left="1123" w:header="432" w:footer="720" w:gutter="0"/>
          <w:cols w:num="4" w:space="91"/>
          <w:titlePg/>
          <w:docGrid w:linePitch="360"/>
        </w:sectPr>
      </w:pPr>
    </w:p>
    <w:p w14:paraId="1C74993E" w14:textId="77777777" w:rsidR="00442302" w:rsidRPr="00901A6E" w:rsidRDefault="00442302" w:rsidP="00442302">
      <w:pPr>
        <w:pStyle w:val="Heading1"/>
      </w:pPr>
      <w:r w:rsidRPr="00901A6E">
        <w:t>Skills</w:t>
      </w:r>
    </w:p>
    <w:p w14:paraId="40279F83" w14:textId="77777777" w:rsidR="00442302" w:rsidRPr="00901A6E" w:rsidRDefault="00442302" w:rsidP="00442302">
      <w:pPr>
        <w:pStyle w:val="Heading2"/>
      </w:pPr>
      <w:r w:rsidRPr="00901A6E">
        <w:t>Languages</w:t>
      </w:r>
    </w:p>
    <w:p w14:paraId="4B1F4313" w14:textId="73961BC3" w:rsidR="00442302" w:rsidRPr="00901A6E" w:rsidRDefault="00442302" w:rsidP="00442302">
      <w:pPr>
        <w:pStyle w:val="NoteLevel2"/>
      </w:pPr>
      <w:r w:rsidRPr="00901A6E">
        <w:t>Experienced with: C++, C, Java, Git, BASH, UNIX</w:t>
      </w:r>
      <w:r w:rsidR="0000511D">
        <w:t>, Assembly</w:t>
      </w:r>
      <w:r w:rsidR="00A60BD2">
        <w:t xml:space="preserve"> Language</w:t>
      </w:r>
    </w:p>
    <w:p w14:paraId="095D0B9E" w14:textId="77A08FE7" w:rsidR="00442302" w:rsidRPr="00901A6E" w:rsidRDefault="00C871B8" w:rsidP="00442302">
      <w:pPr>
        <w:pStyle w:val="NoteLevel2"/>
      </w:pPr>
      <w:r>
        <w:t xml:space="preserve">Briefly worked with: </w:t>
      </w:r>
      <w:r w:rsidR="00A60BD2">
        <w:t xml:space="preserve">Obj-C, </w:t>
      </w:r>
      <w:r w:rsidR="00B44C31">
        <w:t xml:space="preserve">SQL, </w:t>
      </w:r>
      <w:r w:rsidR="004E7B14">
        <w:t xml:space="preserve">GPU Programming, </w:t>
      </w:r>
      <w:r w:rsidR="00B44C31">
        <w:t xml:space="preserve">MatLab, </w:t>
      </w:r>
      <w:r w:rsidR="00A60BD2">
        <w:t xml:space="preserve">Perl, R, </w:t>
      </w:r>
      <w:r>
        <w:t>AutoCAD</w:t>
      </w:r>
    </w:p>
    <w:p w14:paraId="51936C76" w14:textId="38E54E19" w:rsidR="00442302" w:rsidRPr="00901A6E" w:rsidRDefault="00A86D2B" w:rsidP="00442302">
      <w:pPr>
        <w:pStyle w:val="NoteLevel2"/>
      </w:pPr>
      <w:r>
        <w:t>Other</w:t>
      </w:r>
      <w:r w:rsidR="00BD3D2B">
        <w:t>: Japanese</w:t>
      </w:r>
    </w:p>
    <w:p w14:paraId="073CC433" w14:textId="77777777" w:rsidR="006A31CA" w:rsidRPr="00901A6E" w:rsidRDefault="006A31CA" w:rsidP="008E4B2F">
      <w:pPr>
        <w:pStyle w:val="Heading1"/>
      </w:pPr>
      <w:r w:rsidRPr="00901A6E">
        <w:t>Other Experience</w:t>
      </w:r>
    </w:p>
    <w:p w14:paraId="7760E875" w14:textId="45AEBA5E" w:rsidR="002B1727" w:rsidRPr="00901A6E" w:rsidRDefault="002B1727" w:rsidP="008E4B2F">
      <w:r w:rsidRPr="00901A6E">
        <w:t>’14-15</w:t>
      </w:r>
      <w:r w:rsidRPr="00901A6E">
        <w:tab/>
      </w:r>
      <w:r w:rsidR="008D2516" w:rsidRPr="00901A6E">
        <w:t xml:space="preserve">Davis Computer Science </w:t>
      </w:r>
      <w:r w:rsidRPr="00901A6E">
        <w:t>Club Officer – Pragmatic Programming Committee Chair</w:t>
      </w:r>
    </w:p>
    <w:p w14:paraId="7771D13F" w14:textId="4CB7C7E3" w:rsidR="002B1727" w:rsidRPr="00901A6E" w:rsidRDefault="002B1727" w:rsidP="008D2516">
      <w:pPr>
        <w:pStyle w:val="NoteLevel2"/>
        <w:rPr>
          <w:sz w:val="14"/>
        </w:rPr>
      </w:pPr>
      <w:r w:rsidRPr="00901A6E">
        <w:t>Led Tutorials</w:t>
      </w:r>
      <w:r w:rsidR="008D2516" w:rsidRPr="00901A6E">
        <w:t xml:space="preserve"> in GDB debugging and Git – 4 workshops, total ~100 people</w:t>
      </w:r>
    </w:p>
    <w:p w14:paraId="3EDE0976" w14:textId="27C42038" w:rsidR="00A565AF" w:rsidRPr="00901A6E" w:rsidRDefault="00A565AF" w:rsidP="007A652E">
      <w:pPr>
        <w:pStyle w:val="NoteLevel2"/>
      </w:pPr>
      <w:r w:rsidRPr="00901A6E">
        <w:t>Led Competitions</w:t>
      </w:r>
      <w:r w:rsidR="007A652E">
        <w:t xml:space="preserve"> to create programs that solve puzzles of my creation</w:t>
      </w:r>
    </w:p>
    <w:p w14:paraId="6277C0E4" w14:textId="443B7F60" w:rsidR="00A565AF" w:rsidRPr="00901A6E" w:rsidRDefault="00A565AF" w:rsidP="008E4B2F">
      <w:r w:rsidRPr="00901A6E">
        <w:t>’13-15</w:t>
      </w:r>
      <w:r w:rsidRPr="00901A6E">
        <w:tab/>
      </w:r>
      <w:r w:rsidR="008D2516" w:rsidRPr="00901A6E">
        <w:t xml:space="preserve">CS Club </w:t>
      </w:r>
      <w:r w:rsidRPr="00901A6E">
        <w:t>Tutor</w:t>
      </w:r>
    </w:p>
    <w:p w14:paraId="3AD26DCD" w14:textId="338171BD" w:rsidR="00AD114C" w:rsidRPr="00901A6E" w:rsidRDefault="00A565AF" w:rsidP="008D2516">
      <w:pPr>
        <w:pStyle w:val="NoteLevel2"/>
      </w:pPr>
      <w:r w:rsidRPr="00901A6E">
        <w:t>Tutored</w:t>
      </w:r>
      <w:r w:rsidR="00741BB4" w:rsidRPr="00901A6E">
        <w:t xml:space="preserve"> and </w:t>
      </w:r>
      <w:r w:rsidR="008D2516" w:rsidRPr="00901A6E">
        <w:t>helped lead</w:t>
      </w:r>
      <w:r w:rsidR="00741BB4" w:rsidRPr="00901A6E">
        <w:t xml:space="preserve"> review sessions</w:t>
      </w:r>
      <w:r w:rsidRPr="00901A6E">
        <w:t xml:space="preserve"> for </w:t>
      </w:r>
      <w:r w:rsidR="00AD114C" w:rsidRPr="00901A6E">
        <w:t>3 CS courses a few hrs/week in spare time</w:t>
      </w:r>
    </w:p>
    <w:p w14:paraId="6DF75825" w14:textId="0C0A3653" w:rsidR="008D2516" w:rsidRPr="00901A6E" w:rsidRDefault="0013786D" w:rsidP="008D2516">
      <w:pPr>
        <w:pStyle w:val="NoteLevel2"/>
      </w:pPr>
      <w:r w:rsidRPr="00901A6E">
        <w:t>Helped CS Club committee tutors with how to best help people learn</w:t>
      </w:r>
    </w:p>
    <w:p w14:paraId="6B0A0B5D" w14:textId="7B62E7DE" w:rsidR="00295905" w:rsidRPr="00901A6E" w:rsidRDefault="008D2516" w:rsidP="008D2516">
      <w:r w:rsidRPr="00901A6E">
        <w:t>‘05-11</w:t>
      </w:r>
      <w:r w:rsidRPr="00901A6E">
        <w:tab/>
        <w:t>Boy</w:t>
      </w:r>
      <w:r w:rsidR="00BD3D2B">
        <w:t xml:space="preserve"> S</w:t>
      </w:r>
      <w:r w:rsidRPr="00901A6E">
        <w:t>cout, Troop 764 – Eagle Scout rank</w:t>
      </w:r>
    </w:p>
    <w:sectPr w:rsidR="00295905" w:rsidRPr="00901A6E" w:rsidSect="004E2422">
      <w:type w:val="continuous"/>
      <w:pgSz w:w="12240" w:h="15840"/>
      <w:pgMar w:top="1152" w:right="1123" w:bottom="1195" w:left="1123" w:header="432" w:footer="89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77C66" w14:textId="77777777" w:rsidR="00430EB8" w:rsidRDefault="00430EB8" w:rsidP="008E4B2F">
      <w:r>
        <w:separator/>
      </w:r>
    </w:p>
    <w:p w14:paraId="184C4214" w14:textId="77777777" w:rsidR="00430EB8" w:rsidRDefault="00430EB8" w:rsidP="008E4B2F"/>
    <w:p w14:paraId="408FB7C2" w14:textId="77777777" w:rsidR="00430EB8" w:rsidRDefault="00430EB8" w:rsidP="008E4B2F"/>
    <w:p w14:paraId="648953AF" w14:textId="77777777" w:rsidR="00430EB8" w:rsidRDefault="00430EB8" w:rsidP="008E4B2F"/>
    <w:p w14:paraId="035C41FC" w14:textId="77777777" w:rsidR="00430EB8" w:rsidRDefault="00430EB8" w:rsidP="008E4B2F"/>
    <w:p w14:paraId="055C191F" w14:textId="77777777" w:rsidR="00430EB8" w:rsidRDefault="00430EB8" w:rsidP="008E4B2F"/>
  </w:endnote>
  <w:endnote w:type="continuationSeparator" w:id="0">
    <w:p w14:paraId="5F16D426" w14:textId="77777777" w:rsidR="00430EB8" w:rsidRDefault="00430EB8" w:rsidP="008E4B2F">
      <w:r>
        <w:continuationSeparator/>
      </w:r>
    </w:p>
    <w:p w14:paraId="09D59D82" w14:textId="77777777" w:rsidR="00430EB8" w:rsidRDefault="00430EB8" w:rsidP="008E4B2F"/>
    <w:p w14:paraId="630846B0" w14:textId="77777777" w:rsidR="00430EB8" w:rsidRDefault="00430EB8" w:rsidP="008E4B2F"/>
    <w:p w14:paraId="4F8CAC32" w14:textId="77777777" w:rsidR="00430EB8" w:rsidRDefault="00430EB8" w:rsidP="008E4B2F"/>
    <w:p w14:paraId="62B6E755" w14:textId="77777777" w:rsidR="00430EB8" w:rsidRDefault="00430EB8" w:rsidP="008E4B2F"/>
    <w:p w14:paraId="1DD59AAC" w14:textId="77777777" w:rsidR="00430EB8" w:rsidRDefault="00430EB8" w:rsidP="008E4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iryo">
    <w:altName w:val="メイリオ"/>
    <w:panose1 w:val="020B0604030504040204"/>
    <w:charset w:val="80"/>
    <w:family w:val="auto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587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198EF" w14:textId="77777777" w:rsidR="00071FDA" w:rsidRDefault="00071FDA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Pr="00F26E4B">
          <w:rPr>
            <w:noProof/>
          </w:rPr>
          <w:t>Russell Miller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1305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2A36E" w14:textId="6D4C2CFA" w:rsidR="00BD5945" w:rsidRDefault="00002360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DD2">
          <w:rPr>
            <w:noProof/>
          </w:rPr>
          <w:t>2</w:t>
        </w:r>
        <w:r>
          <w:rPr>
            <w:noProof/>
          </w:rPr>
          <w:fldChar w:fldCharType="end"/>
        </w:r>
        <w:r w:rsidR="00536A20">
          <w:rPr>
            <w:noProof/>
          </w:rPr>
          <w:t xml:space="preserve"> </w:t>
        </w:r>
        <w:r w:rsidR="00536A20" w:rsidRPr="00F26E4B">
          <w:rPr>
            <w:noProof/>
          </w:rPr>
          <w:t>Russell Miller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E1596" w14:textId="77777777" w:rsidR="00430EB8" w:rsidRDefault="00430EB8" w:rsidP="008E4B2F">
      <w:r>
        <w:separator/>
      </w:r>
    </w:p>
    <w:p w14:paraId="142F163A" w14:textId="77777777" w:rsidR="00430EB8" w:rsidRDefault="00430EB8" w:rsidP="008E4B2F"/>
    <w:p w14:paraId="6D7476C6" w14:textId="77777777" w:rsidR="00430EB8" w:rsidRDefault="00430EB8" w:rsidP="008E4B2F"/>
    <w:p w14:paraId="27FD839D" w14:textId="77777777" w:rsidR="00430EB8" w:rsidRDefault="00430EB8" w:rsidP="008E4B2F"/>
    <w:p w14:paraId="43AEF746" w14:textId="77777777" w:rsidR="00430EB8" w:rsidRDefault="00430EB8" w:rsidP="008E4B2F"/>
    <w:p w14:paraId="2A511F15" w14:textId="77777777" w:rsidR="00430EB8" w:rsidRDefault="00430EB8" w:rsidP="008E4B2F"/>
  </w:footnote>
  <w:footnote w:type="continuationSeparator" w:id="0">
    <w:p w14:paraId="0D7C915B" w14:textId="77777777" w:rsidR="00430EB8" w:rsidRDefault="00430EB8" w:rsidP="008E4B2F">
      <w:r>
        <w:continuationSeparator/>
      </w:r>
    </w:p>
    <w:p w14:paraId="7EE1119E" w14:textId="77777777" w:rsidR="00430EB8" w:rsidRDefault="00430EB8" w:rsidP="008E4B2F"/>
    <w:p w14:paraId="1B6DD821" w14:textId="77777777" w:rsidR="00430EB8" w:rsidRDefault="00430EB8" w:rsidP="008E4B2F"/>
    <w:p w14:paraId="60093C08" w14:textId="77777777" w:rsidR="00430EB8" w:rsidRDefault="00430EB8" w:rsidP="008E4B2F"/>
    <w:p w14:paraId="5D50FB23" w14:textId="77777777" w:rsidR="00430EB8" w:rsidRDefault="00430EB8" w:rsidP="008E4B2F"/>
    <w:p w14:paraId="06BF4DB4" w14:textId="77777777" w:rsidR="00430EB8" w:rsidRDefault="00430EB8" w:rsidP="008E4B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C2242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BB0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8425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8241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D6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91089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EC67C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BA4E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9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3C8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E84A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1A7EF1"/>
    <w:multiLevelType w:val="hybridMultilevel"/>
    <w:tmpl w:val="57082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7E0A72">
      <w:start w:val="1"/>
      <w:numFmt w:val="bullet"/>
      <w:pStyle w:val="Note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97428A"/>
    <w:multiLevelType w:val="hybridMultilevel"/>
    <w:tmpl w:val="BDE20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A40EA3"/>
    <w:multiLevelType w:val="hybridMultilevel"/>
    <w:tmpl w:val="7E4A3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4A469F"/>
    <w:multiLevelType w:val="hybridMultilevel"/>
    <w:tmpl w:val="106AFCF4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E3F97"/>
    <w:multiLevelType w:val="hybridMultilevel"/>
    <w:tmpl w:val="C5E69D24"/>
    <w:lvl w:ilvl="0" w:tplc="1938FF6C">
      <w:start w:val="1"/>
      <w:numFmt w:val="bullet"/>
      <w:pStyle w:val="NoteLevel2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371BDD"/>
    <w:multiLevelType w:val="hybridMultilevel"/>
    <w:tmpl w:val="553C3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434B73"/>
    <w:multiLevelType w:val="hybridMultilevel"/>
    <w:tmpl w:val="03B81030"/>
    <w:lvl w:ilvl="0" w:tplc="888CD3FC">
      <w:start w:val="1"/>
      <w:numFmt w:val="bullet"/>
      <w:pStyle w:val="Column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D50AB9"/>
    <w:multiLevelType w:val="hybridMultilevel"/>
    <w:tmpl w:val="D3A648BE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B94CCF"/>
    <w:multiLevelType w:val="hybridMultilevel"/>
    <w:tmpl w:val="D7D83C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B5419A2"/>
    <w:multiLevelType w:val="hybridMultilevel"/>
    <w:tmpl w:val="179E8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3"/>
  </w:num>
  <w:num w:numId="14">
    <w:abstractNumId w:val="11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B99"/>
    <w:rsid w:val="00002360"/>
    <w:rsid w:val="0000511D"/>
    <w:rsid w:val="0000517A"/>
    <w:rsid w:val="00010969"/>
    <w:rsid w:val="00016E39"/>
    <w:rsid w:val="00040B85"/>
    <w:rsid w:val="000472E2"/>
    <w:rsid w:val="000648BD"/>
    <w:rsid w:val="000659FC"/>
    <w:rsid w:val="00066CF4"/>
    <w:rsid w:val="00071FDA"/>
    <w:rsid w:val="000878B7"/>
    <w:rsid w:val="00087F3B"/>
    <w:rsid w:val="000927FD"/>
    <w:rsid w:val="00093692"/>
    <w:rsid w:val="00094E64"/>
    <w:rsid w:val="00096CCA"/>
    <w:rsid w:val="000B1A36"/>
    <w:rsid w:val="000B7182"/>
    <w:rsid w:val="000C2511"/>
    <w:rsid w:val="000F2B83"/>
    <w:rsid w:val="00102582"/>
    <w:rsid w:val="00124CB5"/>
    <w:rsid w:val="00126F34"/>
    <w:rsid w:val="001309B1"/>
    <w:rsid w:val="00132F42"/>
    <w:rsid w:val="0013786D"/>
    <w:rsid w:val="00143101"/>
    <w:rsid w:val="001619A4"/>
    <w:rsid w:val="001744D9"/>
    <w:rsid w:val="001A77E2"/>
    <w:rsid w:val="001A7E31"/>
    <w:rsid w:val="001B4ACC"/>
    <w:rsid w:val="001B564A"/>
    <w:rsid w:val="001B5F7E"/>
    <w:rsid w:val="001C4BD7"/>
    <w:rsid w:val="001C5C8D"/>
    <w:rsid w:val="001D24C8"/>
    <w:rsid w:val="001D7FF7"/>
    <w:rsid w:val="001F113C"/>
    <w:rsid w:val="002122B5"/>
    <w:rsid w:val="00213950"/>
    <w:rsid w:val="00215F27"/>
    <w:rsid w:val="0022578B"/>
    <w:rsid w:val="0023101C"/>
    <w:rsid w:val="00257E11"/>
    <w:rsid w:val="0027087F"/>
    <w:rsid w:val="00276BDA"/>
    <w:rsid w:val="00291C3E"/>
    <w:rsid w:val="00292B62"/>
    <w:rsid w:val="00295905"/>
    <w:rsid w:val="002A4FFA"/>
    <w:rsid w:val="002B1727"/>
    <w:rsid w:val="00300F76"/>
    <w:rsid w:val="00304177"/>
    <w:rsid w:val="00350F73"/>
    <w:rsid w:val="003573FF"/>
    <w:rsid w:val="00365928"/>
    <w:rsid w:val="003806E9"/>
    <w:rsid w:val="00380797"/>
    <w:rsid w:val="0039403A"/>
    <w:rsid w:val="00394123"/>
    <w:rsid w:val="003B2E11"/>
    <w:rsid w:val="003B64A6"/>
    <w:rsid w:val="003C5268"/>
    <w:rsid w:val="003E1464"/>
    <w:rsid w:val="003F0706"/>
    <w:rsid w:val="004147A4"/>
    <w:rsid w:val="00420037"/>
    <w:rsid w:val="00422CD5"/>
    <w:rsid w:val="00430EB8"/>
    <w:rsid w:val="00441093"/>
    <w:rsid w:val="00442302"/>
    <w:rsid w:val="004459DF"/>
    <w:rsid w:val="0045568B"/>
    <w:rsid w:val="00461723"/>
    <w:rsid w:val="004701F4"/>
    <w:rsid w:val="00494BBB"/>
    <w:rsid w:val="00495C03"/>
    <w:rsid w:val="004A39B9"/>
    <w:rsid w:val="004B1AAC"/>
    <w:rsid w:val="004B2C6F"/>
    <w:rsid w:val="004B3B3D"/>
    <w:rsid w:val="004D254B"/>
    <w:rsid w:val="004E2422"/>
    <w:rsid w:val="004E7B14"/>
    <w:rsid w:val="004F634C"/>
    <w:rsid w:val="004F7252"/>
    <w:rsid w:val="00504151"/>
    <w:rsid w:val="00504420"/>
    <w:rsid w:val="00515DA8"/>
    <w:rsid w:val="00522778"/>
    <w:rsid w:val="00527454"/>
    <w:rsid w:val="00530B45"/>
    <w:rsid w:val="0053486B"/>
    <w:rsid w:val="00536A20"/>
    <w:rsid w:val="005441B3"/>
    <w:rsid w:val="00555785"/>
    <w:rsid w:val="0055796D"/>
    <w:rsid w:val="00596BF3"/>
    <w:rsid w:val="005A6C0C"/>
    <w:rsid w:val="005B44B8"/>
    <w:rsid w:val="005C02E2"/>
    <w:rsid w:val="005D1501"/>
    <w:rsid w:val="005E4DB5"/>
    <w:rsid w:val="005F6B99"/>
    <w:rsid w:val="00610B56"/>
    <w:rsid w:val="00613909"/>
    <w:rsid w:val="0062361E"/>
    <w:rsid w:val="00625CF9"/>
    <w:rsid w:val="006368FD"/>
    <w:rsid w:val="006510D0"/>
    <w:rsid w:val="0065501E"/>
    <w:rsid w:val="006751D6"/>
    <w:rsid w:val="006A11BB"/>
    <w:rsid w:val="006A31CA"/>
    <w:rsid w:val="006A4C87"/>
    <w:rsid w:val="006B2142"/>
    <w:rsid w:val="006B24C0"/>
    <w:rsid w:val="006C192C"/>
    <w:rsid w:val="006D1733"/>
    <w:rsid w:val="006D234D"/>
    <w:rsid w:val="006D6CC0"/>
    <w:rsid w:val="00700C59"/>
    <w:rsid w:val="00713478"/>
    <w:rsid w:val="00732471"/>
    <w:rsid w:val="00735495"/>
    <w:rsid w:val="00741BB4"/>
    <w:rsid w:val="0078305E"/>
    <w:rsid w:val="00790FDC"/>
    <w:rsid w:val="007A00A8"/>
    <w:rsid w:val="007A652E"/>
    <w:rsid w:val="007C099A"/>
    <w:rsid w:val="007D0A7E"/>
    <w:rsid w:val="007E3D05"/>
    <w:rsid w:val="007F554E"/>
    <w:rsid w:val="007F74C4"/>
    <w:rsid w:val="008169B9"/>
    <w:rsid w:val="00820F57"/>
    <w:rsid w:val="00827FCB"/>
    <w:rsid w:val="00840F2A"/>
    <w:rsid w:val="0085679C"/>
    <w:rsid w:val="00856AF5"/>
    <w:rsid w:val="00863898"/>
    <w:rsid w:val="0088056E"/>
    <w:rsid w:val="008B0B39"/>
    <w:rsid w:val="008D03FF"/>
    <w:rsid w:val="008D2516"/>
    <w:rsid w:val="008D6F7A"/>
    <w:rsid w:val="008E4B2F"/>
    <w:rsid w:val="008F27A1"/>
    <w:rsid w:val="008F3C12"/>
    <w:rsid w:val="008F5009"/>
    <w:rsid w:val="00901A6E"/>
    <w:rsid w:val="009039AD"/>
    <w:rsid w:val="00956423"/>
    <w:rsid w:val="00956A2D"/>
    <w:rsid w:val="00982515"/>
    <w:rsid w:val="00990586"/>
    <w:rsid w:val="00990FC0"/>
    <w:rsid w:val="009C1068"/>
    <w:rsid w:val="009C265B"/>
    <w:rsid w:val="009D1403"/>
    <w:rsid w:val="009D5187"/>
    <w:rsid w:val="009E46CD"/>
    <w:rsid w:val="00A01131"/>
    <w:rsid w:val="00A11DD2"/>
    <w:rsid w:val="00A36ABC"/>
    <w:rsid w:val="00A46696"/>
    <w:rsid w:val="00A54B13"/>
    <w:rsid w:val="00A54E56"/>
    <w:rsid w:val="00A565AF"/>
    <w:rsid w:val="00A60BD2"/>
    <w:rsid w:val="00A7016E"/>
    <w:rsid w:val="00A76523"/>
    <w:rsid w:val="00A81596"/>
    <w:rsid w:val="00A86D2B"/>
    <w:rsid w:val="00A905D5"/>
    <w:rsid w:val="00A93414"/>
    <w:rsid w:val="00AB6141"/>
    <w:rsid w:val="00AC27C5"/>
    <w:rsid w:val="00AC371E"/>
    <w:rsid w:val="00AC4820"/>
    <w:rsid w:val="00AC5753"/>
    <w:rsid w:val="00AD114C"/>
    <w:rsid w:val="00AE25E6"/>
    <w:rsid w:val="00AE6C53"/>
    <w:rsid w:val="00AF71DA"/>
    <w:rsid w:val="00AF7DBA"/>
    <w:rsid w:val="00B0041B"/>
    <w:rsid w:val="00B02FBD"/>
    <w:rsid w:val="00B05F54"/>
    <w:rsid w:val="00B07628"/>
    <w:rsid w:val="00B33160"/>
    <w:rsid w:val="00B35740"/>
    <w:rsid w:val="00B36F2D"/>
    <w:rsid w:val="00B40458"/>
    <w:rsid w:val="00B44C31"/>
    <w:rsid w:val="00B47C01"/>
    <w:rsid w:val="00B657ED"/>
    <w:rsid w:val="00B66A6B"/>
    <w:rsid w:val="00B7564E"/>
    <w:rsid w:val="00B824AB"/>
    <w:rsid w:val="00B84B2F"/>
    <w:rsid w:val="00B93242"/>
    <w:rsid w:val="00B97343"/>
    <w:rsid w:val="00BB3C96"/>
    <w:rsid w:val="00BC13D3"/>
    <w:rsid w:val="00BC4437"/>
    <w:rsid w:val="00BD3D2B"/>
    <w:rsid w:val="00BD5945"/>
    <w:rsid w:val="00BD61ED"/>
    <w:rsid w:val="00BE5EE1"/>
    <w:rsid w:val="00BE61E8"/>
    <w:rsid w:val="00BF439B"/>
    <w:rsid w:val="00C1476F"/>
    <w:rsid w:val="00C15AA0"/>
    <w:rsid w:val="00C239BD"/>
    <w:rsid w:val="00C3081D"/>
    <w:rsid w:val="00C4024B"/>
    <w:rsid w:val="00C47606"/>
    <w:rsid w:val="00C61F7B"/>
    <w:rsid w:val="00C62FB8"/>
    <w:rsid w:val="00C70AA0"/>
    <w:rsid w:val="00C75F8E"/>
    <w:rsid w:val="00C871B8"/>
    <w:rsid w:val="00C8759B"/>
    <w:rsid w:val="00C87D1C"/>
    <w:rsid w:val="00C938FB"/>
    <w:rsid w:val="00C97456"/>
    <w:rsid w:val="00CA231E"/>
    <w:rsid w:val="00CB5EFD"/>
    <w:rsid w:val="00CD3FA8"/>
    <w:rsid w:val="00CD6315"/>
    <w:rsid w:val="00CF4814"/>
    <w:rsid w:val="00D26944"/>
    <w:rsid w:val="00D44E36"/>
    <w:rsid w:val="00D466E3"/>
    <w:rsid w:val="00D525EC"/>
    <w:rsid w:val="00D71749"/>
    <w:rsid w:val="00D80328"/>
    <w:rsid w:val="00D96E80"/>
    <w:rsid w:val="00DA35E7"/>
    <w:rsid w:val="00DB5AF2"/>
    <w:rsid w:val="00DB701D"/>
    <w:rsid w:val="00DB7FCF"/>
    <w:rsid w:val="00DD2011"/>
    <w:rsid w:val="00DD5124"/>
    <w:rsid w:val="00DF12D8"/>
    <w:rsid w:val="00DF4594"/>
    <w:rsid w:val="00DF7295"/>
    <w:rsid w:val="00E03561"/>
    <w:rsid w:val="00E03A94"/>
    <w:rsid w:val="00E03BF1"/>
    <w:rsid w:val="00E05FBF"/>
    <w:rsid w:val="00E63FC4"/>
    <w:rsid w:val="00E7094D"/>
    <w:rsid w:val="00EA50DB"/>
    <w:rsid w:val="00EA6556"/>
    <w:rsid w:val="00EB30B9"/>
    <w:rsid w:val="00EB75A5"/>
    <w:rsid w:val="00ED1E4D"/>
    <w:rsid w:val="00ED3DDA"/>
    <w:rsid w:val="00ED628A"/>
    <w:rsid w:val="00EE3755"/>
    <w:rsid w:val="00EF3C98"/>
    <w:rsid w:val="00F040BC"/>
    <w:rsid w:val="00F07C5D"/>
    <w:rsid w:val="00F10AAA"/>
    <w:rsid w:val="00F15574"/>
    <w:rsid w:val="00F22029"/>
    <w:rsid w:val="00F26E4B"/>
    <w:rsid w:val="00F350A2"/>
    <w:rsid w:val="00F370BB"/>
    <w:rsid w:val="00F379A1"/>
    <w:rsid w:val="00F80703"/>
    <w:rsid w:val="00F933A8"/>
    <w:rsid w:val="00F94AED"/>
    <w:rsid w:val="00F94F3C"/>
    <w:rsid w:val="00FB1ADF"/>
    <w:rsid w:val="00FB467B"/>
    <w:rsid w:val="00FC5AE1"/>
    <w:rsid w:val="00FE70D8"/>
    <w:rsid w:val="00FF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E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ADF"/>
    <w:pPr>
      <w:spacing w:after="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A6E"/>
    <w:pPr>
      <w:pBdr>
        <w:left w:val="single" w:sz="4" w:space="9" w:color="auto"/>
        <w:bottom w:val="single" w:sz="4" w:space="0" w:color="auto"/>
      </w:pBdr>
      <w:spacing w:before="40" w:line="240" w:lineRule="auto"/>
      <w:contextualSpacing/>
      <w:outlineLvl w:val="0"/>
    </w:pPr>
    <w:rPr>
      <w:rFonts w:eastAsia="Songti SC"/>
      <w:b/>
      <w:spacing w:val="2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8A"/>
    <w:pPr>
      <w:keepNext/>
      <w:keepLines/>
      <w:spacing w:line="240" w:lineRule="auto"/>
      <w:contextualSpacing/>
      <w:outlineLvl w:val="1"/>
    </w:pPr>
    <w:rPr>
      <w:rFonts w:eastAsia="Songti SC"/>
      <w:b/>
      <w:spacing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01A6E"/>
    <w:rPr>
      <w:rFonts w:ascii="Times New Roman" w:eastAsia="Songti SC" w:hAnsi="Times New Roman" w:cs="Times New Roman"/>
      <w:b/>
      <w:color w:val="000000" w:themeColor="text1"/>
      <w:spacing w:val="21"/>
      <w:sz w:val="24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26F34"/>
    <w:pPr>
      <w:spacing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126F34"/>
    <w:rPr>
      <w:rFonts w:ascii="Times New Roman" w:hAnsi="Times New Roman" w:cs="Times New Roman"/>
      <w:b/>
      <w:color w:val="000000" w:themeColor="text1"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D628A"/>
    <w:rPr>
      <w:rFonts w:ascii="Times New Roman" w:eastAsia="Songti SC" w:hAnsi="Times New Roman" w:cs="Times New Roman"/>
      <w:b/>
      <w:color w:val="000000" w:themeColor="text1"/>
      <w:spacing w:val="2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22578B"/>
    <w:pPr>
      <w:spacing w:line="240" w:lineRule="auto"/>
      <w:contextualSpacing/>
      <w:jc w:val="center"/>
    </w:pPr>
    <w:rPr>
      <w:rFonts w:eastAsia="Songti SC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2578B"/>
    <w:pPr>
      <w:pBdr>
        <w:bottom w:val="single" w:sz="4" w:space="1" w:color="auto"/>
      </w:pBdr>
      <w:spacing w:line="240" w:lineRule="auto"/>
      <w:contextualSpacing/>
      <w:jc w:val="center"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2578B"/>
    <w:rPr>
      <w:rFonts w:ascii="Times New Roman" w:hAnsi="Times New Roman" w:cs="Times New Roman"/>
      <w:b/>
      <w:caps/>
      <w:color w:val="000000" w:themeColor="text1"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701F4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1F4"/>
    <w:rPr>
      <w:color w:val="A65E82" w:themeColor="followedHyperlink"/>
      <w:u w:val="single"/>
    </w:rPr>
  </w:style>
  <w:style w:type="paragraph" w:customStyle="1" w:styleId="NoteLevel2">
    <w:name w:val="Note Level 2"/>
    <w:basedOn w:val="ListParagraph"/>
    <w:uiPriority w:val="99"/>
    <w:rsid w:val="001C5C8D"/>
    <w:pPr>
      <w:numPr>
        <w:numId w:val="21"/>
      </w:numPr>
    </w:pPr>
    <w:rPr>
      <w:sz w:val="20"/>
      <w:szCs w:val="16"/>
    </w:rPr>
  </w:style>
  <w:style w:type="paragraph" w:customStyle="1" w:styleId="NoteLevel3">
    <w:name w:val="Note Level 3"/>
    <w:basedOn w:val="ListParagraph"/>
    <w:uiPriority w:val="99"/>
    <w:rsid w:val="00AB6141"/>
    <w:pPr>
      <w:numPr>
        <w:ilvl w:val="1"/>
        <w:numId w:val="14"/>
      </w:numPr>
      <w:ind w:left="1440"/>
    </w:pPr>
    <w:rPr>
      <w:sz w:val="18"/>
      <w:szCs w:val="18"/>
    </w:rPr>
  </w:style>
  <w:style w:type="paragraph" w:customStyle="1" w:styleId="NoteLevel5">
    <w:name w:val="Note Level 5"/>
    <w:basedOn w:val="Normal"/>
    <w:uiPriority w:val="99"/>
    <w:rsid w:val="006D234D"/>
    <w:pPr>
      <w:keepNext/>
      <w:numPr>
        <w:ilvl w:val="4"/>
        <w:numId w:val="11"/>
      </w:numPr>
      <w:contextualSpacing/>
      <w:outlineLvl w:val="4"/>
    </w:pPr>
    <w:rPr>
      <w:rFonts w:ascii="Verdana" w:hAnsi="Verdana"/>
    </w:rPr>
  </w:style>
  <w:style w:type="paragraph" w:customStyle="1" w:styleId="ColumnedList">
    <w:name w:val="Columned List"/>
    <w:basedOn w:val="ListParagraph"/>
    <w:qFormat/>
    <w:rsid w:val="008E4B2F"/>
    <w:pPr>
      <w:numPr>
        <w:numId w:val="12"/>
      </w:numPr>
      <w:ind w:left="360"/>
    </w:pPr>
    <w:rPr>
      <w:sz w:val="18"/>
      <w:szCs w:val="20"/>
    </w:rPr>
  </w:style>
  <w:style w:type="paragraph" w:customStyle="1" w:styleId="ReferencesDetails">
    <w:name w:val="References Details"/>
    <w:basedOn w:val="Normal"/>
    <w:qFormat/>
    <w:rsid w:val="0045568B"/>
    <w:pPr>
      <w:ind w:left="360"/>
    </w:pPr>
    <w:rPr>
      <w:sz w:val="18"/>
    </w:rPr>
  </w:style>
  <w:style w:type="table" w:styleId="TableGrid">
    <w:name w:val="Table Grid"/>
    <w:basedOn w:val="TableNormal"/>
    <w:uiPriority w:val="39"/>
    <w:rsid w:val="00A1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11D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ussell/Library/Containers/com.microsoft.Word/Data/Library/Caches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0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Miller</dc:creator>
  <cp:keywords/>
  <dc:description/>
  <cp:lastModifiedBy>Russell Miller</cp:lastModifiedBy>
  <cp:revision>2</cp:revision>
  <cp:lastPrinted>2018-03-21T05:00:00Z</cp:lastPrinted>
  <dcterms:created xsi:type="dcterms:W3CDTF">2018-05-15T02:19:00Z</dcterms:created>
  <dcterms:modified xsi:type="dcterms:W3CDTF">2018-05-15T02:19:00Z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